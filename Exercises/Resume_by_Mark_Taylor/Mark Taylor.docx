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6A980F3A" w14:textId="77777777" w:rsidTr="000873F6">
        <w:trPr>
          <w:trHeight w:val="4950"/>
        </w:trPr>
        <w:tc>
          <w:tcPr>
            <w:tcW w:w="3420" w:type="dxa"/>
            <w:gridSpan w:val="4"/>
          </w:tcPr>
          <w:p w14:paraId="2ED4451A" w14:textId="4E688F59" w:rsidR="00453A7B" w:rsidRDefault="00DC09B4"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6A77C663" wp14:editId="2E9065A4">
                  <wp:simplePos x="0" y="0"/>
                  <wp:positionH relativeFrom="column">
                    <wp:posOffset>-274321</wp:posOffset>
                  </wp:positionH>
                  <wp:positionV relativeFrom="paragraph">
                    <wp:posOffset>-261620</wp:posOffset>
                  </wp:positionV>
                  <wp:extent cx="2622059" cy="3505200"/>
                  <wp:effectExtent l="285750" t="266700" r="273685" b="26670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906" cy="3534406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06BC725" w14:textId="4590B60D" w:rsidR="00453A7B" w:rsidRDefault="00453A7B" w:rsidP="004A28EA"/>
        </w:tc>
        <w:tc>
          <w:tcPr>
            <w:tcW w:w="7236" w:type="dxa"/>
            <w:vMerge w:val="restart"/>
          </w:tcPr>
          <w:p w14:paraId="61C3A1F8" w14:textId="3F3E184C" w:rsidR="00453A7B" w:rsidRDefault="00536C3C" w:rsidP="00536C3C">
            <w:pPr>
              <w:pStyle w:val="Title"/>
            </w:pPr>
            <w:r>
              <w:t>Mark Taylor</w:t>
            </w:r>
          </w:p>
          <w:p w14:paraId="29298488" w14:textId="6FEB9321" w:rsidR="00453A7B" w:rsidRDefault="00536C3C" w:rsidP="002E7306">
            <w:pPr>
              <w:pStyle w:val="Subtitle"/>
            </w:pPr>
            <w:r>
              <w:t>C++ desktop app developer</w:t>
            </w:r>
          </w:p>
          <w:sdt>
            <w:sdtPr>
              <w:id w:val="2074003189"/>
              <w:placeholder>
                <w:docPart w:val="59B233F54C034D8FA540C270EB422DC9"/>
              </w:placeholder>
              <w:temporary/>
              <w:showingPlcHdr/>
              <w15:appearance w15:val="hidden"/>
            </w:sdtPr>
            <w:sdtEndPr/>
            <w:sdtContent>
              <w:p w14:paraId="38CE1C4A" w14:textId="77777777" w:rsidR="00453A7B" w:rsidRDefault="00453A7B" w:rsidP="00EC0F79">
                <w:pPr>
                  <w:pStyle w:val="Heading1"/>
                </w:pPr>
                <w:r w:rsidRPr="005A399D">
                  <w:rPr>
                    <w:szCs w:val="34"/>
                  </w:rPr>
                  <w:t>Objective</w:t>
                </w:r>
              </w:p>
            </w:sdtContent>
          </w:sdt>
          <w:p w14:paraId="56201647" w14:textId="67BBF020" w:rsidR="00453A7B" w:rsidRDefault="004A0892" w:rsidP="00EC0F79">
            <w:r>
              <w:t>Hey there! I’</w:t>
            </w:r>
            <w:r w:rsidR="00EA1EEE">
              <w:t>m now a senior student at</w:t>
            </w:r>
            <w:r w:rsidR="008A5867">
              <w:t xml:space="preserve"> </w:t>
            </w:r>
            <w:r w:rsidR="00722277">
              <w:t>JLU, department of mathematics, majoring in Information &amp; Computing Science</w:t>
            </w:r>
            <w:r w:rsidR="00E560FA">
              <w:t>, who</w:t>
            </w:r>
            <w:r w:rsidR="00722277">
              <w:t xml:space="preserve"> </w:t>
            </w:r>
            <w:r w:rsidR="00E560FA">
              <w:t>de facto</w:t>
            </w:r>
            <w:r w:rsidR="00722277">
              <w:t xml:space="preserve"> also</w:t>
            </w:r>
            <w:r w:rsidR="00E560FA">
              <w:t xml:space="preserve"> is</w:t>
            </w:r>
            <w:r w:rsidR="00722277">
              <w:t xml:space="preserve"> quite a computer geek, obsessed with </w:t>
            </w:r>
            <w:r w:rsidR="00E560FA">
              <w:t xml:space="preserve">a substantial number of </w:t>
            </w:r>
            <w:r w:rsidR="008138DB">
              <w:t>aspects</w:t>
            </w:r>
            <w:r w:rsidR="00E560FA">
              <w:t xml:space="preserve"> concerning computer science &amp; technology, e.g. OS, Linux, </w:t>
            </w:r>
            <w:r w:rsidR="008138DB">
              <w:t xml:space="preserve">data structures &amp; algorithms, </w:t>
            </w:r>
            <w:r w:rsidR="00E560FA">
              <w:t xml:space="preserve">programming languages, typesetting, computer networks, </w:t>
            </w:r>
            <w:r w:rsidR="008138DB">
              <w:t>computer graphics, etc.</w:t>
            </w:r>
          </w:p>
          <w:p w14:paraId="23E33CEF" w14:textId="5FA5752A" w:rsidR="008138DB" w:rsidRPr="00E248B8" w:rsidRDefault="008138DB" w:rsidP="00EC0F79">
            <w:pPr>
              <w:rPr>
                <w:sz w:val="16"/>
                <w:szCs w:val="16"/>
              </w:rPr>
            </w:pPr>
          </w:p>
          <w:p w14:paraId="28038201" w14:textId="0FC5DF81" w:rsidR="00453A7B" w:rsidRDefault="00F56030" w:rsidP="00BC4FD9">
            <w:r>
              <w:t>I’ve read a lot of English books and websites (</w:t>
            </w:r>
            <w:hyperlink r:id="rId12" w:history="1">
              <w:r w:rsidR="00BC4FD9" w:rsidRPr="005A399D">
                <w:rPr>
                  <w:rStyle w:val="Hyperlink"/>
                  <w:color w:val="595959" w:themeColor="text1" w:themeTint="A6"/>
                </w:rPr>
                <w:t>Wikipedia.com</w:t>
              </w:r>
            </w:hyperlink>
            <w:r w:rsidR="00BC4FD9" w:rsidRPr="00BC4FD9">
              <w:t xml:space="preserve">, </w:t>
            </w:r>
            <w:hyperlink r:id="rId13" w:history="1">
              <w:r w:rsidR="00BC4FD9" w:rsidRPr="005A399D">
                <w:rPr>
                  <w:rStyle w:val="Hyperlink"/>
                  <w:color w:val="595959" w:themeColor="text1" w:themeTint="A6"/>
                </w:rPr>
                <w:t>cpprefrence.com</w:t>
              </w:r>
            </w:hyperlink>
            <w:r w:rsidR="00BC4FD9">
              <w:t>, etc.</w:t>
            </w:r>
            <w:r>
              <w:t>) especially this year with respect to a wide span of interests, i</w:t>
            </w:r>
            <w:r w:rsidR="008138DB">
              <w:t xml:space="preserve">n addition to some </w:t>
            </w:r>
            <w:r w:rsidR="00BC4FD9">
              <w:t>common</w:t>
            </w:r>
            <w:r w:rsidR="008138DB">
              <w:t xml:space="preserve"> subjects we’ve learned as a student of mathematics that are actually </w:t>
            </w:r>
            <w:r w:rsidR="00C065F2">
              <w:t>thinking-broadening, for example, mathematical analysis, complex analysis (which I found extremely</w:t>
            </w:r>
            <w:r>
              <w:t xml:space="preserve"> elegant &amp;</w:t>
            </w:r>
            <w:r w:rsidR="00C065F2">
              <w:t xml:space="preserve"> interesting when I learned </w:t>
            </w:r>
            <w:hyperlink r:id="rId14" w:history="1">
              <w:r w:rsidR="00C065F2" w:rsidRPr="00D17F7B">
                <w:rPr>
                  <w:rStyle w:val="Hyperlink"/>
                  <w:color w:val="595959" w:themeColor="text1" w:themeTint="A6"/>
                </w:rPr>
                <w:t>FFT &amp; its applications</w:t>
              </w:r>
            </w:hyperlink>
            <w:r w:rsidR="00C065F2">
              <w:t xml:space="preserve"> like signal processing), and of course, </w:t>
            </w:r>
            <w:hyperlink r:id="rId15" w:history="1">
              <w:r w:rsidR="00C065F2" w:rsidRPr="00C065F2">
                <w:rPr>
                  <w:rStyle w:val="Hyperlink"/>
                  <w:color w:val="595959" w:themeColor="text1" w:themeTint="A6"/>
                </w:rPr>
                <w:t>numerical analysis</w:t>
              </w:r>
            </w:hyperlink>
            <w:r w:rsidR="00C065F2">
              <w:t xml:space="preserve"> (which is one of my favorite)</w:t>
            </w:r>
            <w:r w:rsidR="00BC4FD9">
              <w:t xml:space="preserve">. </w:t>
            </w:r>
          </w:p>
          <w:p w14:paraId="39C21FE0" w14:textId="2D5CD787" w:rsidR="00BC4FD9" w:rsidRPr="00E248B8" w:rsidRDefault="00BC4FD9" w:rsidP="00BC4FD9">
            <w:pPr>
              <w:rPr>
                <w:sz w:val="16"/>
                <w:szCs w:val="16"/>
              </w:rPr>
            </w:pPr>
          </w:p>
          <w:p w14:paraId="4CAAC730" w14:textId="2576966A" w:rsidR="00453A7B" w:rsidRDefault="00BC4FD9" w:rsidP="00D95726">
            <w:r>
              <w:t xml:space="preserve">This year, </w:t>
            </w:r>
            <w:r w:rsidR="00851845">
              <w:t>due to COVID-19, I’m lucky to have</w:t>
            </w:r>
            <w:r w:rsidR="005A399D">
              <w:t xml:space="preserve"> a great deal of</w:t>
            </w:r>
            <w:r w:rsidR="00851845">
              <w:t xml:space="preserve"> time learning computer stuff, </w:t>
            </w:r>
            <w:hyperlink r:id="rId16" w:history="1">
              <w:r w:rsidR="005A399D" w:rsidRPr="005A399D">
                <w:rPr>
                  <w:rStyle w:val="Hyperlink"/>
                  <w:color w:val="595959" w:themeColor="text1" w:themeTint="A6"/>
                </w:rPr>
                <w:t xml:space="preserve">DS &amp; </w:t>
              </w:r>
              <w:r w:rsidR="00851845" w:rsidRPr="005A399D">
                <w:rPr>
                  <w:rStyle w:val="Hyperlink"/>
                  <w:color w:val="595959" w:themeColor="text1" w:themeTint="A6"/>
                </w:rPr>
                <w:t>algorithms</w:t>
              </w:r>
            </w:hyperlink>
            <w:r w:rsidR="00851845">
              <w:t>, and C++ (</w:t>
            </w:r>
            <w:r w:rsidR="009B4435">
              <w:t>which is</w:t>
            </w:r>
            <w:r w:rsidR="00851845">
              <w:t xml:space="preserve"> </w:t>
            </w:r>
            <w:r w:rsidR="005A399D">
              <w:t>an ambitious language &amp; it needs tremendous efforts to be ‘proficient’</w:t>
            </w:r>
            <w:r w:rsidR="00B80DAB">
              <w:t>;</w:t>
            </w:r>
            <w:r w:rsidR="009B4435">
              <w:t xml:space="preserve"> its elegance</w:t>
            </w:r>
            <w:r w:rsidR="00B80DAB">
              <w:t>,</w:t>
            </w:r>
            <w:r w:rsidR="009B4435">
              <w:t xml:space="preserve"> expressiveness, &amp; effectiveness </w:t>
            </w:r>
            <w:r w:rsidR="00B80DAB">
              <w:t xml:space="preserve">have invariably </w:t>
            </w:r>
            <w:r w:rsidR="009B4435">
              <w:t>fa</w:t>
            </w:r>
            <w:r w:rsidR="00B80DAB">
              <w:t>scinated</w:t>
            </w:r>
            <w:r w:rsidR="009B4435">
              <w:t xml:space="preserve"> me</w:t>
            </w:r>
            <w:r w:rsidR="00851845">
              <w:t>),</w:t>
            </w:r>
            <w:r w:rsidR="009B4435">
              <w:t xml:space="preserve"> and I’m planning to learn some Qt this summer</w:t>
            </w:r>
            <w:r w:rsidR="00B80DAB">
              <w:t xml:space="preserve"> for developing some desktop apps.</w:t>
            </w:r>
          </w:p>
          <w:p w14:paraId="2AF460E9" w14:textId="279BDBFD" w:rsidR="00B80DAB" w:rsidRPr="00E248B8" w:rsidRDefault="00B80DAB" w:rsidP="00D95726">
            <w:pPr>
              <w:rPr>
                <w:sz w:val="16"/>
                <w:szCs w:val="16"/>
              </w:rPr>
            </w:pPr>
          </w:p>
          <w:p w14:paraId="7E0CAC17" w14:textId="2A972441" w:rsidR="009B4435" w:rsidRPr="00EC0F79" w:rsidRDefault="009B4435" w:rsidP="00D95726">
            <w:pPr>
              <w:rPr>
                <w:lang w:val="it-IT"/>
              </w:rPr>
            </w:pPr>
            <w:r>
              <w:t>After looking at your venerable company’s intern recruitment, I</w:t>
            </w:r>
            <w:r w:rsidR="00B80DAB">
              <w:t xml:space="preserve">’m totally interested in the position of C++ desktop development, &amp; I think I’m the very person you shall need, as I happened to have a major learning </w:t>
            </w:r>
            <w:r w:rsidR="00E248B8">
              <w:t xml:space="preserve">of </w:t>
            </w:r>
            <w:hyperlink r:id="rId17" w:history="1">
              <w:r w:rsidR="00E248B8" w:rsidRPr="00E248B8">
                <w:rPr>
                  <w:rStyle w:val="Hyperlink"/>
                  <w:color w:val="595959" w:themeColor="text1" w:themeTint="A6"/>
                </w:rPr>
                <w:t>TYPESETTING</w:t>
              </w:r>
            </w:hyperlink>
            <w:r w:rsidR="00E248B8">
              <w:t xml:space="preserve"> this year.</w:t>
            </w:r>
          </w:p>
          <w:p w14:paraId="2AA3D7BC" w14:textId="0595178C" w:rsidR="00453A7B" w:rsidRPr="00EC0F79" w:rsidRDefault="00A06CFC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1" locked="0" layoutInCell="1" allowOverlap="1" wp14:anchorId="57076318" wp14:editId="56708CB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35560</wp:posOffset>
                      </wp:positionV>
                      <wp:extent cx="4159250" cy="238125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9250" cy="2381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517156477"/>
                                    <w:placeholder>
                                      <w:docPart w:val="11054BFB1DFC481B85591B91652997C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9BD7397" w14:textId="61C1BDB9" w:rsidR="00E248B8" w:rsidRDefault="00E248B8" w:rsidP="00E248B8">
                                      <w:pPr>
                                        <w:pStyle w:val="Heading1"/>
                                      </w:pPr>
                                      <w:r w:rsidRPr="005A399D">
                                        <w:rPr>
                                          <w:szCs w:val="34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14080F07" w14:textId="6A18DF6F" w:rsidR="00E248B8" w:rsidRDefault="00E248B8">
                                  <w:r w:rsidRPr="00D17F7B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0E0C4EE1" wp14:editId="6957455A">
                                        <wp:extent cx="3981450" cy="1530350"/>
                                        <wp:effectExtent l="0" t="0" r="0" b="0"/>
                                        <wp:docPr id="1" name="Chart 1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8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59F31" w14:textId="559CD826" w:rsidR="00A06CFC" w:rsidRDefault="00A06CFC" w:rsidP="00A06CFC">
                                  <w:pPr>
                                    <w:jc w:val="center"/>
                                  </w:pPr>
                                  <w:r>
                                    <w:t xml:space="preserve">Languages (Skills) </w:t>
                                  </w:r>
                                  <w:r w:rsidR="00D17F7B">
                                    <w:t xml:space="preserve">Relative </w:t>
                                  </w:r>
                                  <w:r>
                                    <w:t>Familiarity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076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pt;margin-top:2.8pt;width:327.5pt;height:187.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" filled="f" stroked="f">
                      <v:textbox>
                        <w:txbxContent>
                          <w:sdt>
                            <w:sdtPr>
                              <w:id w:val="-517156477"/>
                              <w:placeholder>
                                <w:docPart w:val="11054BFB1DFC481B85591B91652997C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9BD7397" w14:textId="61C1BDB9" w:rsidR="00E248B8" w:rsidRDefault="00E248B8" w:rsidP="00E248B8">
                                <w:pPr>
                                  <w:pStyle w:val="Heading1"/>
                                </w:pPr>
                                <w:r w:rsidRPr="005A399D">
                                  <w:rPr>
                                    <w:szCs w:val="34"/>
                                  </w:rPr>
                                  <w:t>Skills</w:t>
                                </w:r>
                              </w:p>
                            </w:sdtContent>
                          </w:sdt>
                          <w:p w14:paraId="14080F07" w14:textId="6A18DF6F" w:rsidR="00E248B8" w:rsidRDefault="00E248B8">
                            <w:r w:rsidRPr="00D17F7B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0C4EE1" wp14:editId="6957455A">
                                  <wp:extent cx="3981450" cy="1530350"/>
                                  <wp:effectExtent l="0" t="0" r="0" b="0"/>
                                  <wp:docPr id="1" name="Chart 1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59F31" w14:textId="559CD826" w:rsidR="00A06CFC" w:rsidRDefault="00A06CFC" w:rsidP="00A06CFC">
                            <w:pPr>
                              <w:jc w:val="center"/>
                            </w:pPr>
                            <w:r>
                              <w:t xml:space="preserve">Languages (Skills) </w:t>
                            </w:r>
                            <w:r w:rsidR="00D17F7B">
                              <w:t xml:space="preserve">Relative </w:t>
                            </w:r>
                            <w:r>
                              <w:t>Familiarity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53A7B" w:rsidRPr="004A28EA" w14:paraId="626A4FBF" w14:textId="77777777" w:rsidTr="000873F6">
        <w:trPr>
          <w:trHeight w:val="540"/>
        </w:trPr>
        <w:tc>
          <w:tcPr>
            <w:tcW w:w="316" w:type="dxa"/>
          </w:tcPr>
          <w:p w14:paraId="3F6A81E7" w14:textId="5B5790F4" w:rsidR="00536C3C" w:rsidRPr="00536C3C" w:rsidRDefault="008A5867" w:rsidP="00536C3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1" locked="0" layoutInCell="1" allowOverlap="1" wp14:anchorId="113A5279" wp14:editId="26877386">
                      <wp:simplePos x="0" y="0"/>
                      <wp:positionH relativeFrom="column">
                        <wp:posOffset>-277402</wp:posOffset>
                      </wp:positionH>
                      <wp:positionV relativeFrom="paragraph">
                        <wp:posOffset>157480</wp:posOffset>
                      </wp:positionV>
                      <wp:extent cx="2695510" cy="8709660"/>
                      <wp:effectExtent l="0" t="0" r="0" b="0"/>
                      <wp:wrapNone/>
                      <wp:docPr id="2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5510" cy="8709660"/>
                                <a:chOff x="-3145" y="0"/>
                                <a:chExt cx="2671415" cy="9112887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-91" y="2105025"/>
                                  <a:ext cx="2668361" cy="3905642"/>
                                  <a:chOff x="-91" y="0"/>
                                  <a:chExt cx="2668905" cy="3905733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-91" y="1001486"/>
                                    <a:ext cx="2665822" cy="2904247"/>
                                    <a:chOff x="-91" y="-110884"/>
                                    <a:chExt cx="2665822" cy="2904262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1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-91" y="1787539"/>
                                      <a:ext cx="2665730" cy="1005839"/>
                                    </a:xfrm>
                                    <a:prstGeom prst="triangle">
                                      <a:avLst>
                                        <a:gd name="adj" fmla="val 49763"/>
                                      </a:avLst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3145" y="5200650"/>
                                  <a:ext cx="2671415" cy="3912237"/>
                                  <a:chOff x="-3146" y="0"/>
                                  <a:chExt cx="267196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-3146" y="1005839"/>
                                    <a:ext cx="2668876" cy="2906487"/>
                                    <a:chOff x="-3146" y="-106531"/>
                                    <a:chExt cx="2668876" cy="2906502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-3146" y="-106531"/>
                                      <a:ext cx="2668785" cy="57041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1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1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2665095" cy="2910772"/>
                                  <a:chOff x="0" y="-110884"/>
                                  <a:chExt cx="2665730" cy="2910855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riangle 34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8AFBA1" id="Group 2" o:spid="_x0000_s1026" style="position:absolute;margin-left:-21.85pt;margin-top:12.4pt;width:212.25pt;height:685.8pt;z-index:-251578368;mso-width-relative:margin;mso-height-relative:margin" coordorigin="-31" coordsize="26714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">
                      <v:group id="Group 12" o:spid="_x0000_s1027" style="position:absolute;top:21050;width:26682;height:39056" coordorigin="" coordsize="26689,3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043" coordorigin=",-1108" coordsize="26658,29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875;width:26656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" adj="10749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left:-31;top:52006;width:26713;height:39122" coordorigin="-31" coordsize="26719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left:-31;top:10058;width:26688;height:29065" coordorigin="-31,-1065" coordsize="26688,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left:-31;top:-1065;width:26687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      </v:group>
                    </v:group>
                  </w:pict>
                </mc:Fallback>
              </mc:AlternateContent>
            </w:r>
          </w:p>
          <w:p w14:paraId="668D0C4B" w14:textId="4C35D5EE" w:rsidR="00536C3C" w:rsidRPr="00536C3C" w:rsidRDefault="00536C3C" w:rsidP="00536C3C"/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701AFAE8" w14:textId="1E12C865" w:rsidR="00536C3C" w:rsidRDefault="00536C3C" w:rsidP="004A28EA">
            <w:pPr>
              <w:pStyle w:val="Heading4"/>
            </w:pPr>
          </w:p>
          <w:p w14:paraId="07213282" w14:textId="77777777" w:rsidR="00536C3C" w:rsidRPr="00722277" w:rsidRDefault="00536C3C" w:rsidP="004A28EA">
            <w:pPr>
              <w:pStyle w:val="Heading4"/>
              <w:rPr>
                <w:sz w:val="26"/>
                <w:szCs w:val="26"/>
              </w:rPr>
            </w:pPr>
          </w:p>
          <w:sdt>
            <w:sdtPr>
              <w:id w:val="1050265814"/>
              <w:placeholder>
                <w:docPart w:val="1BE70210293F4FABBED42839B40E7813"/>
              </w:placeholder>
              <w:temporary/>
              <w:showingPlcHdr/>
              <w15:appearance w15:val="hidden"/>
            </w:sdtPr>
            <w:sdtEndPr/>
            <w:sdtContent>
              <w:p w14:paraId="4C1D8C7C" w14:textId="56188E8A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sdtContent>
          </w:sdt>
        </w:tc>
        <w:tc>
          <w:tcPr>
            <w:tcW w:w="270" w:type="dxa"/>
          </w:tcPr>
          <w:p w14:paraId="24A358D3" w14:textId="52B2F73A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29936015" w14:textId="43C2ADFC" w:rsidR="00453A7B" w:rsidRDefault="00453A7B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15D9DFC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9565B94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238241A8" w14:textId="7BAFC986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1F77DA02" wp14:editId="53F3338D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571D99C1" w14:textId="4AB8F6FA" w:rsidR="00453A7B" w:rsidRPr="00B8453F" w:rsidRDefault="00BB1D4E" w:rsidP="00BE5968">
            <w:pPr>
              <w:pStyle w:val="Contact1"/>
            </w:pPr>
            <w:hyperlink r:id="rId20" w:history="1">
              <w:r w:rsidR="00452D71" w:rsidRPr="00452D71">
                <w:rPr>
                  <w:rStyle w:val="Hyperlink"/>
                </w:rPr>
                <w:t>17marktaylor@gmail.com</w:t>
              </w:r>
            </w:hyperlink>
          </w:p>
        </w:tc>
        <w:tc>
          <w:tcPr>
            <w:tcW w:w="720" w:type="dxa"/>
            <w:vMerge w:val="restart"/>
          </w:tcPr>
          <w:p w14:paraId="14A27869" w14:textId="3055818B" w:rsidR="00FE4B42" w:rsidRDefault="00FE4B42" w:rsidP="004A28EA"/>
          <w:p w14:paraId="6EF33276" w14:textId="77777777" w:rsidR="00FE4B42" w:rsidRDefault="00FE4B42" w:rsidP="004A28EA"/>
          <w:p w14:paraId="25A06525" w14:textId="43C0824F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55502BA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C36091C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01043DF2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340D843C" wp14:editId="0596CDBD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B0A1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1AC92616" w14:textId="552AC10B" w:rsidR="00453A7B" w:rsidRPr="00B8453F" w:rsidRDefault="00536C3C" w:rsidP="00BE5968">
            <w:pPr>
              <w:pStyle w:val="Contact1"/>
            </w:pPr>
            <w:r>
              <w:t>173 9094 0522</w:t>
            </w:r>
          </w:p>
        </w:tc>
        <w:tc>
          <w:tcPr>
            <w:tcW w:w="720" w:type="dxa"/>
            <w:vMerge/>
          </w:tcPr>
          <w:p w14:paraId="31C6E42C" w14:textId="77777777" w:rsidR="00453A7B" w:rsidRDefault="00453A7B" w:rsidP="004A28EA"/>
        </w:tc>
        <w:tc>
          <w:tcPr>
            <w:tcW w:w="7236" w:type="dxa"/>
            <w:vMerge/>
          </w:tcPr>
          <w:p w14:paraId="362C4A9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DDB47B7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0086A90" w14:textId="77777777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055F7A45" wp14:editId="3AE25BC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27152C79" w14:textId="77777777" w:rsidR="00453A7B" w:rsidRDefault="00BB1D4E" w:rsidP="00BE5968">
            <w:pPr>
              <w:pStyle w:val="Contact1"/>
              <w:rPr>
                <w:rStyle w:val="Hyperlink"/>
              </w:rPr>
            </w:pPr>
            <w:hyperlink r:id="rId22" w:history="1">
              <w:r w:rsidR="00536C3C" w:rsidRPr="00452D71">
                <w:rPr>
                  <w:rStyle w:val="Hyperlink"/>
                </w:rPr>
                <w:t>markjohntaylor.com</w:t>
              </w:r>
            </w:hyperlink>
          </w:p>
          <w:p w14:paraId="7DECE5A8" w14:textId="1F1ADE98" w:rsidR="00452D71" w:rsidRPr="00452D71" w:rsidRDefault="00BB1D4E" w:rsidP="00452D71">
            <w:hyperlink r:id="rId23" w:history="1">
              <w:r w:rsidR="00452D71" w:rsidRPr="00452D71">
                <w:rPr>
                  <w:rStyle w:val="Hyperlink"/>
                </w:rPr>
                <w:t>github.com/How-u-doing</w:t>
              </w:r>
            </w:hyperlink>
          </w:p>
        </w:tc>
        <w:tc>
          <w:tcPr>
            <w:tcW w:w="720" w:type="dxa"/>
            <w:vMerge/>
          </w:tcPr>
          <w:p w14:paraId="04336BF3" w14:textId="77777777" w:rsidR="00453A7B" w:rsidRDefault="00453A7B" w:rsidP="004A28EA"/>
        </w:tc>
        <w:tc>
          <w:tcPr>
            <w:tcW w:w="7236" w:type="dxa"/>
            <w:vMerge/>
          </w:tcPr>
          <w:p w14:paraId="43C0FDF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499A091" w14:textId="77777777" w:rsidTr="00BE5968">
        <w:trPr>
          <w:trHeight w:val="1350"/>
        </w:trPr>
        <w:tc>
          <w:tcPr>
            <w:tcW w:w="3420" w:type="dxa"/>
            <w:gridSpan w:val="4"/>
            <w:vAlign w:val="center"/>
          </w:tcPr>
          <w:p w14:paraId="405B1BA9" w14:textId="3572AFFC" w:rsidR="00453A7B" w:rsidRDefault="00536C3C" w:rsidP="00BE5968">
            <w:pPr>
              <w:pStyle w:val="Contact2"/>
            </w:pPr>
            <w:r>
              <w:t>Chongqing City, CQ</w:t>
            </w:r>
          </w:p>
          <w:p w14:paraId="0240F69E" w14:textId="77777777" w:rsidR="00453A7B" w:rsidRDefault="00453A7B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18E85377" wp14:editId="23D6B21B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1141C52C" w14:textId="77777777" w:rsidR="00453A7B" w:rsidRDefault="00453A7B" w:rsidP="004A28EA"/>
        </w:tc>
        <w:tc>
          <w:tcPr>
            <w:tcW w:w="7236" w:type="dxa"/>
            <w:vMerge/>
          </w:tcPr>
          <w:p w14:paraId="2335DE30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466BBF1E" w14:textId="77777777" w:rsidTr="00F46BDB">
        <w:trPr>
          <w:trHeight w:val="864"/>
        </w:trPr>
        <w:tc>
          <w:tcPr>
            <w:tcW w:w="3420" w:type="dxa"/>
            <w:gridSpan w:val="4"/>
          </w:tcPr>
          <w:p w14:paraId="74B1BF4D" w14:textId="2B600A99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204EB00" w14:textId="77777777" w:rsidR="00453A7B" w:rsidRDefault="00453A7B" w:rsidP="004A28EA"/>
        </w:tc>
        <w:tc>
          <w:tcPr>
            <w:tcW w:w="7236" w:type="dxa"/>
            <w:vMerge/>
          </w:tcPr>
          <w:p w14:paraId="71B84CEB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74CBD53" w14:textId="77777777" w:rsidTr="00AA1166">
        <w:trPr>
          <w:trHeight w:val="585"/>
        </w:trPr>
        <w:tc>
          <w:tcPr>
            <w:tcW w:w="450" w:type="dxa"/>
            <w:gridSpan w:val="2"/>
          </w:tcPr>
          <w:p w14:paraId="2E8FC388" w14:textId="23DC6EC8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9CCE1828C8CA417E9EECD7F9159E3B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5C4D05E1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11E781E7" w14:textId="757B64EB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796F2360" w14:textId="77777777" w:rsidR="00453A7B" w:rsidRDefault="00453A7B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37AD1D60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4D9020C6" w14:textId="77777777" w:rsidTr="00453A7B">
        <w:trPr>
          <w:trHeight w:val="170"/>
        </w:trPr>
        <w:tc>
          <w:tcPr>
            <w:tcW w:w="3420" w:type="dxa"/>
            <w:gridSpan w:val="4"/>
          </w:tcPr>
          <w:p w14:paraId="2607DDA4" w14:textId="03B8306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6CE90CE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D95F978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24796229" w14:textId="77777777" w:rsidTr="00453A7B">
        <w:trPr>
          <w:trHeight w:val="1107"/>
        </w:trPr>
        <w:tc>
          <w:tcPr>
            <w:tcW w:w="450" w:type="dxa"/>
            <w:gridSpan w:val="2"/>
          </w:tcPr>
          <w:p w14:paraId="2D461DE7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E7B8049" wp14:editId="62F55F7D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75F5F5D1" w14:textId="7E2727FD" w:rsidR="00453A7B" w:rsidRDefault="004A0892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Jilin university</w:t>
            </w:r>
          </w:p>
          <w:p w14:paraId="77E43707" w14:textId="46E74690" w:rsidR="00453A7B" w:rsidRDefault="004A0892" w:rsidP="00453A7B">
            <w:pPr>
              <w:pStyle w:val="Contact1"/>
            </w:pPr>
            <w:r>
              <w:t>Master of Science (M.S.)</w:t>
            </w:r>
          </w:p>
          <w:p w14:paraId="091FFB29" w14:textId="6547AECB" w:rsidR="00453A7B" w:rsidRPr="00791376" w:rsidRDefault="004A0892" w:rsidP="00453A7B">
            <w:pPr>
              <w:pStyle w:val="Heading6"/>
            </w:pPr>
            <w:r>
              <w:t>Information &amp; Computing Science (Mathematics) Candidate (Expected graduation June 2021)</w:t>
            </w:r>
          </w:p>
        </w:tc>
        <w:tc>
          <w:tcPr>
            <w:tcW w:w="720" w:type="dxa"/>
            <w:vMerge/>
          </w:tcPr>
          <w:p w14:paraId="2AF311DD" w14:textId="77777777" w:rsidR="00453A7B" w:rsidRPr="00C62E97" w:rsidRDefault="00453A7B" w:rsidP="00453A7B"/>
        </w:tc>
        <w:tc>
          <w:tcPr>
            <w:tcW w:w="7236" w:type="dxa"/>
            <w:vMerge/>
          </w:tcPr>
          <w:p w14:paraId="4A010714" w14:textId="77777777" w:rsidR="00453A7B" w:rsidRPr="00C62E97" w:rsidRDefault="00453A7B" w:rsidP="00453A7B">
            <w:pPr>
              <w:pStyle w:val="Title"/>
            </w:pPr>
          </w:p>
        </w:tc>
      </w:tr>
      <w:tr w:rsidR="00E248B8" w:rsidRPr="00C62E97" w14:paraId="560EE22F" w14:textId="77777777" w:rsidTr="00453A7B">
        <w:trPr>
          <w:trHeight w:val="1107"/>
        </w:trPr>
        <w:tc>
          <w:tcPr>
            <w:tcW w:w="450" w:type="dxa"/>
            <w:gridSpan w:val="2"/>
          </w:tcPr>
          <w:p w14:paraId="109F0E2B" w14:textId="77777777" w:rsidR="00E248B8" w:rsidRDefault="00E248B8" w:rsidP="00453A7B">
            <w:pPr>
              <w:rPr>
                <w:noProof/>
              </w:rPr>
            </w:pPr>
          </w:p>
        </w:tc>
        <w:tc>
          <w:tcPr>
            <w:tcW w:w="2970" w:type="dxa"/>
            <w:gridSpan w:val="2"/>
          </w:tcPr>
          <w:p w14:paraId="40EF3DB8" w14:textId="5F52AC4E" w:rsidR="00E248B8" w:rsidRDefault="00E248B8" w:rsidP="00453A7B">
            <w:pPr>
              <w:pStyle w:val="Heading5"/>
              <w:rPr>
                <w:noProof/>
                <w:lang w:val="it-IT"/>
              </w:rPr>
            </w:pPr>
          </w:p>
        </w:tc>
        <w:tc>
          <w:tcPr>
            <w:tcW w:w="720" w:type="dxa"/>
            <w:vMerge/>
          </w:tcPr>
          <w:p w14:paraId="351F9B3A" w14:textId="77777777" w:rsidR="00E248B8" w:rsidRPr="00C62E97" w:rsidRDefault="00E248B8" w:rsidP="00453A7B"/>
        </w:tc>
        <w:tc>
          <w:tcPr>
            <w:tcW w:w="7236" w:type="dxa"/>
            <w:vMerge/>
          </w:tcPr>
          <w:p w14:paraId="1892E2AE" w14:textId="77777777" w:rsidR="00E248B8" w:rsidRPr="00C62E97" w:rsidRDefault="00E248B8" w:rsidP="00453A7B">
            <w:pPr>
              <w:pStyle w:val="Title"/>
            </w:pPr>
          </w:p>
        </w:tc>
      </w:tr>
    </w:tbl>
    <w:p w14:paraId="7506CCF3" w14:textId="43B50331" w:rsidR="00EA1EEE" w:rsidRDefault="00EA1EEE"/>
    <w:sectPr w:rsidR="00EA1EEE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CDA0E" w14:textId="77777777" w:rsidR="00BB1D4E" w:rsidRDefault="00BB1D4E" w:rsidP="00AA35A8">
      <w:pPr>
        <w:spacing w:line="240" w:lineRule="auto"/>
      </w:pPr>
      <w:r>
        <w:separator/>
      </w:r>
    </w:p>
  </w:endnote>
  <w:endnote w:type="continuationSeparator" w:id="0">
    <w:p w14:paraId="760D4287" w14:textId="77777777" w:rsidR="00BB1D4E" w:rsidRDefault="00BB1D4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4A0BF" w14:textId="77777777" w:rsidR="00BB1D4E" w:rsidRDefault="00BB1D4E" w:rsidP="00AA35A8">
      <w:pPr>
        <w:spacing w:line="240" w:lineRule="auto"/>
      </w:pPr>
      <w:r>
        <w:separator/>
      </w:r>
    </w:p>
  </w:footnote>
  <w:footnote w:type="continuationSeparator" w:id="0">
    <w:p w14:paraId="4F366AD0" w14:textId="77777777" w:rsidR="00BB1D4E" w:rsidRDefault="00BB1D4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8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399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4"/>
    <w:rsid w:val="00033263"/>
    <w:rsid w:val="0007515C"/>
    <w:rsid w:val="000873F6"/>
    <w:rsid w:val="000B286F"/>
    <w:rsid w:val="000D134B"/>
    <w:rsid w:val="00124ED6"/>
    <w:rsid w:val="00167789"/>
    <w:rsid w:val="0018639F"/>
    <w:rsid w:val="00194704"/>
    <w:rsid w:val="00203213"/>
    <w:rsid w:val="002236D5"/>
    <w:rsid w:val="00243756"/>
    <w:rsid w:val="002C4E0C"/>
    <w:rsid w:val="002E7306"/>
    <w:rsid w:val="00331DCE"/>
    <w:rsid w:val="00352A17"/>
    <w:rsid w:val="00360599"/>
    <w:rsid w:val="003B4AEF"/>
    <w:rsid w:val="00415CF3"/>
    <w:rsid w:val="00452D71"/>
    <w:rsid w:val="00453A7B"/>
    <w:rsid w:val="004936B2"/>
    <w:rsid w:val="004A0892"/>
    <w:rsid w:val="004A28EA"/>
    <w:rsid w:val="004D2D96"/>
    <w:rsid w:val="00536C3C"/>
    <w:rsid w:val="005A399D"/>
    <w:rsid w:val="006A1E18"/>
    <w:rsid w:val="006C00E1"/>
    <w:rsid w:val="006C0159"/>
    <w:rsid w:val="00722277"/>
    <w:rsid w:val="00791376"/>
    <w:rsid w:val="007D5DDF"/>
    <w:rsid w:val="008138DB"/>
    <w:rsid w:val="00831977"/>
    <w:rsid w:val="00851845"/>
    <w:rsid w:val="00871DB8"/>
    <w:rsid w:val="00887E05"/>
    <w:rsid w:val="008A5867"/>
    <w:rsid w:val="008D2C61"/>
    <w:rsid w:val="008F180B"/>
    <w:rsid w:val="008F48B9"/>
    <w:rsid w:val="009049BC"/>
    <w:rsid w:val="009B4435"/>
    <w:rsid w:val="009C185F"/>
    <w:rsid w:val="00A06CFC"/>
    <w:rsid w:val="00A633B0"/>
    <w:rsid w:val="00AA1166"/>
    <w:rsid w:val="00AA35A8"/>
    <w:rsid w:val="00AE562D"/>
    <w:rsid w:val="00B5224C"/>
    <w:rsid w:val="00B80DAB"/>
    <w:rsid w:val="00B8453F"/>
    <w:rsid w:val="00B85473"/>
    <w:rsid w:val="00BB1D4E"/>
    <w:rsid w:val="00BC4FD9"/>
    <w:rsid w:val="00BE5968"/>
    <w:rsid w:val="00C065F2"/>
    <w:rsid w:val="00C14FBF"/>
    <w:rsid w:val="00C62E97"/>
    <w:rsid w:val="00CB3E40"/>
    <w:rsid w:val="00CF22B3"/>
    <w:rsid w:val="00D17F7B"/>
    <w:rsid w:val="00D86385"/>
    <w:rsid w:val="00D936B4"/>
    <w:rsid w:val="00D95726"/>
    <w:rsid w:val="00DB472D"/>
    <w:rsid w:val="00DC09B4"/>
    <w:rsid w:val="00E067BA"/>
    <w:rsid w:val="00E248B8"/>
    <w:rsid w:val="00E560FA"/>
    <w:rsid w:val="00EA1EEE"/>
    <w:rsid w:val="00EB74E8"/>
    <w:rsid w:val="00EC0F79"/>
    <w:rsid w:val="00F30552"/>
    <w:rsid w:val="00F46BDB"/>
    <w:rsid w:val="00F56030"/>
    <w:rsid w:val="00FD73C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870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5A399D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aps/>
      <w:color w:val="8A2387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399D"/>
    <w:rPr>
      <w:rFonts w:asciiTheme="majorHAnsi" w:eastAsiaTheme="majorEastAsia" w:hAnsiTheme="majorHAnsi" w:cstheme="majorBidi"/>
      <w:caps/>
      <w:color w:val="8A2387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452D71"/>
    <w:rPr>
      <w:color w:val="FFD966" w:themeColor="accent4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cppreference.com/w/" TargetMode="External"/><Relationship Id="rId18" Type="http://schemas.openxmlformats.org/officeDocument/2006/relationships/chart" Target="charts/chart1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en.wikipedia.org/" TargetMode="External"/><Relationship Id="rId17" Type="http://schemas.openxmlformats.org/officeDocument/2006/relationships/hyperlink" Target="https://github.com/How-u-doing/Modeling" TargetMode="External"/><Relationship Id="rId25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ow-u-doing/DataStructures" TargetMode="External"/><Relationship Id="rId20" Type="http://schemas.openxmlformats.org/officeDocument/2006/relationships/hyperlink" Target="mailto:17marktaylor@gmail.com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github.com/How-u-doing/Numerical_Analysis" TargetMode="External"/><Relationship Id="rId23" Type="http://schemas.openxmlformats.org/officeDocument/2006/relationships/hyperlink" Target="https://github.com/How-u-doing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ow-u-doing/Numerical_Analysis/tree/master/Chapter07_Approximation/Fourier_transform" TargetMode="External"/><Relationship Id="rId22" Type="http://schemas.openxmlformats.org/officeDocument/2006/relationships/hyperlink" Target="https://markjohntaylor.com/" TargetMode="External"/><Relationship Id="rId27" Type="http://schemas.openxmlformats.org/officeDocument/2006/relationships/image" Target="media/image9.sv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hoto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307491442439143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36811443864460763"/>
                  <c:y val="3.649479298958598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10-48B5-BF8C-B3FC45DC41E7}"/>
                </c:ext>
              </c:extLst>
            </c:dLbl>
            <c:dLbl>
              <c:idx val="4"/>
              <c:layout>
                <c:manualLayout>
                  <c:x val="-0.36422534503761195"/>
                  <c:y val="1.74535237037278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10-48B5-BF8C-B3FC45DC41E7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LaTeX Typesetting</c:v>
                </c:pt>
                <c:pt idx="1">
                  <c:v>MS Word Typesetting</c:v>
                </c:pt>
                <c:pt idx="2">
                  <c:v>Python</c:v>
                </c:pt>
                <c:pt idx="3">
                  <c:v>MATLAB</c:v>
                </c:pt>
                <c:pt idx="4">
                  <c:v>C++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0.85</c:v>
                </c:pt>
                <c:pt idx="2">
                  <c:v>0.6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10-48B5-BF8C-B3FC45DC4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70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B233F54C034D8FA540C270EB422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193B-F294-47B8-94BA-8E27B6C01665}"/>
      </w:docPartPr>
      <w:docPartBody>
        <w:p w:rsidR="00CD4572" w:rsidRDefault="005A2AD1">
          <w:pPr>
            <w:pStyle w:val="59B233F54C034D8FA540C270EB422DC9"/>
          </w:pPr>
          <w:r>
            <w:t>Objective</w:t>
          </w:r>
        </w:p>
      </w:docPartBody>
    </w:docPart>
    <w:docPart>
      <w:docPartPr>
        <w:name w:val="1BE70210293F4FABBED42839B40E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0052-DE30-4E97-9AC0-39D9B6592BED}"/>
      </w:docPartPr>
      <w:docPartBody>
        <w:p w:rsidR="00CD4572" w:rsidRDefault="005A2AD1">
          <w:pPr>
            <w:pStyle w:val="1BE70210293F4FABBED42839B40E7813"/>
          </w:pPr>
          <w:r>
            <w:t>C O N T A C T</w:t>
          </w:r>
        </w:p>
      </w:docPartBody>
    </w:docPart>
    <w:docPart>
      <w:docPartPr>
        <w:name w:val="9CCE1828C8CA417E9EECD7F9159E3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79BB-5F29-4851-AE7A-A090F03044E8}"/>
      </w:docPartPr>
      <w:docPartBody>
        <w:p w:rsidR="00CD4572" w:rsidRDefault="005A2AD1">
          <w:pPr>
            <w:pStyle w:val="9CCE1828C8CA417E9EECD7F9159E3BCE"/>
          </w:pPr>
          <w:r w:rsidRPr="00453A7B">
            <w:t>E D u c a t i o n</w:t>
          </w:r>
        </w:p>
      </w:docPartBody>
    </w:docPart>
    <w:docPart>
      <w:docPartPr>
        <w:name w:val="11054BFB1DFC481B85591B9165299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2042-5A0D-4AFD-B267-BA9F8ECDFE74}"/>
      </w:docPartPr>
      <w:docPartBody>
        <w:p w:rsidR="00CD4572" w:rsidRDefault="002503F4" w:rsidP="002503F4">
          <w:pPr>
            <w:pStyle w:val="11054BFB1DFC481B85591B91652997CE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F4"/>
    <w:rsid w:val="002503F4"/>
    <w:rsid w:val="00416804"/>
    <w:rsid w:val="005A2AD1"/>
    <w:rsid w:val="00C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6DCEBE93C84229BB5964BFD48C31FD">
    <w:name w:val="D16DCEBE93C84229BB5964BFD48C31FD"/>
  </w:style>
  <w:style w:type="paragraph" w:customStyle="1" w:styleId="042CCE1BCB134294A1720FCD65F5174E">
    <w:name w:val="042CCE1BCB134294A1720FCD65F5174E"/>
  </w:style>
  <w:style w:type="paragraph" w:customStyle="1" w:styleId="59B233F54C034D8FA540C270EB422DC9">
    <w:name w:val="59B233F54C034D8FA540C270EB422DC9"/>
  </w:style>
  <w:style w:type="paragraph" w:customStyle="1" w:styleId="374B28668AB24E56A40E6790CBFFCDCD">
    <w:name w:val="374B28668AB24E56A40E6790CBFFCDCD"/>
  </w:style>
  <w:style w:type="paragraph" w:customStyle="1" w:styleId="9E1FC87FB97C4616AF161AC40A32720C">
    <w:name w:val="9E1FC87FB97C4616AF161AC40A32720C"/>
  </w:style>
  <w:style w:type="paragraph" w:customStyle="1" w:styleId="2E64717B41364EEE8F71B91D066FB6BB">
    <w:name w:val="2E64717B41364EEE8F71B91D066FB6BB"/>
  </w:style>
  <w:style w:type="paragraph" w:customStyle="1" w:styleId="94F873972D404746A52ABDB3FD7F6FA4">
    <w:name w:val="94F873972D404746A52ABDB3FD7F6FA4"/>
  </w:style>
  <w:style w:type="paragraph" w:customStyle="1" w:styleId="09EBB93A09BE4567BB8541537DD36906">
    <w:name w:val="09EBB93A09BE4567BB8541537DD36906"/>
  </w:style>
  <w:style w:type="paragraph" w:customStyle="1" w:styleId="E1FF5D06B5EC4835AB27A2F075C25E78">
    <w:name w:val="E1FF5D06B5EC4835AB27A2F075C25E78"/>
  </w:style>
  <w:style w:type="paragraph" w:customStyle="1" w:styleId="7F7658F9DB624350826F25F9936D3FB4">
    <w:name w:val="7F7658F9DB624350826F25F9936D3FB4"/>
  </w:style>
  <w:style w:type="paragraph" w:customStyle="1" w:styleId="7B5481AD83404AC78C6A7DE9CBF03DC1">
    <w:name w:val="7B5481AD83404AC78C6A7DE9CBF03DC1"/>
  </w:style>
  <w:style w:type="paragraph" w:customStyle="1" w:styleId="69D58503401F4DF5A95068793E00C36A">
    <w:name w:val="69D58503401F4DF5A95068793E00C36A"/>
  </w:style>
  <w:style w:type="paragraph" w:customStyle="1" w:styleId="90831C9AA1A64BDFB307269143A4074B">
    <w:name w:val="90831C9AA1A64BDFB307269143A4074B"/>
  </w:style>
  <w:style w:type="paragraph" w:customStyle="1" w:styleId="087BCB17C82641F899DF0E55EEC3A260">
    <w:name w:val="087BCB17C82641F899DF0E55EEC3A260"/>
  </w:style>
  <w:style w:type="paragraph" w:customStyle="1" w:styleId="44131DEFFB9B4C4E98ABC89012B6464F">
    <w:name w:val="44131DEFFB9B4C4E98ABC89012B6464F"/>
  </w:style>
  <w:style w:type="paragraph" w:customStyle="1" w:styleId="C49306BADA92490D80D9C44BD28127F5">
    <w:name w:val="C49306BADA92490D80D9C44BD28127F5"/>
  </w:style>
  <w:style w:type="paragraph" w:customStyle="1" w:styleId="441353182F174DA6B27D7CB7CD417773">
    <w:name w:val="441353182F174DA6B27D7CB7CD417773"/>
  </w:style>
  <w:style w:type="paragraph" w:customStyle="1" w:styleId="15636EEEDECC428FB6266E7CC9E7AEA6">
    <w:name w:val="15636EEEDECC428FB6266E7CC9E7AEA6"/>
  </w:style>
  <w:style w:type="paragraph" w:customStyle="1" w:styleId="1BE70210293F4FABBED42839B40E7813">
    <w:name w:val="1BE70210293F4FABBED42839B40E7813"/>
  </w:style>
  <w:style w:type="paragraph" w:customStyle="1" w:styleId="6A08EC670F14498A9473B90360EE5FEE">
    <w:name w:val="6A08EC670F14498A9473B90360EE5FEE"/>
  </w:style>
  <w:style w:type="paragraph" w:customStyle="1" w:styleId="8BD907C26AF84E0E9ED31DB0601B11BC">
    <w:name w:val="8BD907C26AF84E0E9ED31DB0601B11BC"/>
  </w:style>
  <w:style w:type="paragraph" w:customStyle="1" w:styleId="9166F22DE64C49D3900855311812600C">
    <w:name w:val="9166F22DE64C49D3900855311812600C"/>
  </w:style>
  <w:style w:type="paragraph" w:customStyle="1" w:styleId="2C20CFCA4DFA410B9142C1565A94DE7F">
    <w:name w:val="2C20CFCA4DFA410B9142C1565A94DE7F"/>
  </w:style>
  <w:style w:type="paragraph" w:customStyle="1" w:styleId="9CCE1828C8CA417E9EECD7F9159E3BCE">
    <w:name w:val="9CCE1828C8CA417E9EECD7F9159E3BCE"/>
  </w:style>
  <w:style w:type="paragraph" w:customStyle="1" w:styleId="AECE3074AB9442B0AFFAE8664D5EB330">
    <w:name w:val="AECE3074AB9442B0AFFAE8664D5EB330"/>
  </w:style>
  <w:style w:type="paragraph" w:customStyle="1" w:styleId="09F48197C10E4CC59F3D3516F5684175">
    <w:name w:val="09F48197C10E4CC59F3D3516F5684175"/>
  </w:style>
  <w:style w:type="paragraph" w:customStyle="1" w:styleId="29FDC285606C400A90421EB3C7A68B05">
    <w:name w:val="29FDC285606C400A90421EB3C7A68B05"/>
  </w:style>
  <w:style w:type="paragraph" w:customStyle="1" w:styleId="EEB0CFADE8C8420C8A8B8A1231B01069">
    <w:name w:val="EEB0CFADE8C8420C8A8B8A1231B01069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eastAsia="en-US"/>
    </w:rPr>
  </w:style>
  <w:style w:type="paragraph" w:customStyle="1" w:styleId="C719B721AF4D4F92A0E732C502DA1534">
    <w:name w:val="C719B721AF4D4F92A0E732C502DA1534"/>
  </w:style>
  <w:style w:type="paragraph" w:customStyle="1" w:styleId="DCB5EB1C11634F56A3EB4C1D59BFCC9C">
    <w:name w:val="DCB5EB1C11634F56A3EB4C1D59BFCC9C"/>
  </w:style>
  <w:style w:type="paragraph" w:customStyle="1" w:styleId="5A47E6896DEF437493399AC2C9A6254C">
    <w:name w:val="5A47E6896DEF437493399AC2C9A6254C"/>
  </w:style>
  <w:style w:type="paragraph" w:customStyle="1" w:styleId="D2FDB900B675483497571CDC7572004C">
    <w:name w:val="D2FDB900B675483497571CDC7572004C"/>
  </w:style>
  <w:style w:type="paragraph" w:customStyle="1" w:styleId="B0AC2558B4AC42E5A95867E523182B52">
    <w:name w:val="B0AC2558B4AC42E5A95867E523182B52"/>
  </w:style>
  <w:style w:type="paragraph" w:customStyle="1" w:styleId="1468826C441C4B56A28442D03B4C0D2F">
    <w:name w:val="1468826C441C4B56A28442D03B4C0D2F"/>
  </w:style>
  <w:style w:type="paragraph" w:customStyle="1" w:styleId="9B16559FBEA3421CBC8415D5DC340C8C">
    <w:name w:val="9B16559FBEA3421CBC8415D5DC340C8C"/>
    <w:rsid w:val="002503F4"/>
  </w:style>
  <w:style w:type="paragraph" w:customStyle="1" w:styleId="E1939AAFDD29486D913042B169A8F155">
    <w:name w:val="E1939AAFDD29486D913042B169A8F155"/>
    <w:rsid w:val="002503F4"/>
  </w:style>
  <w:style w:type="paragraph" w:customStyle="1" w:styleId="0091CDAC92044528AC5109A87DE2F8C4">
    <w:name w:val="0091CDAC92044528AC5109A87DE2F8C4"/>
    <w:rsid w:val="002503F4"/>
  </w:style>
  <w:style w:type="paragraph" w:customStyle="1" w:styleId="8E8C3F50F945463A848FDF1772713350">
    <w:name w:val="8E8C3F50F945463A848FDF1772713350"/>
    <w:rsid w:val="002503F4"/>
  </w:style>
  <w:style w:type="paragraph" w:customStyle="1" w:styleId="6A81CD885BBB42A9BEB0DA463632D446">
    <w:name w:val="6A81CD885BBB42A9BEB0DA463632D446"/>
    <w:rsid w:val="002503F4"/>
  </w:style>
  <w:style w:type="paragraph" w:customStyle="1" w:styleId="C4527B63CE95487EA58C78DEBA63B8E6">
    <w:name w:val="C4527B63CE95487EA58C78DEBA63B8E6"/>
    <w:rsid w:val="002503F4"/>
  </w:style>
  <w:style w:type="paragraph" w:customStyle="1" w:styleId="2E68F6109241414588A38D387BB0B468">
    <w:name w:val="2E68F6109241414588A38D387BB0B468"/>
    <w:rsid w:val="002503F4"/>
  </w:style>
  <w:style w:type="paragraph" w:customStyle="1" w:styleId="B2485D45CBA54A64A6B0E53B4FCA2DA1">
    <w:name w:val="B2485D45CBA54A64A6B0E53B4FCA2DA1"/>
    <w:rsid w:val="002503F4"/>
  </w:style>
  <w:style w:type="paragraph" w:customStyle="1" w:styleId="11054BFB1DFC481B85591B91652997CE">
    <w:name w:val="11054BFB1DFC481B85591B91652997CE"/>
    <w:rsid w:val="00250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465CC-C937-40C2-9262-5C18FA8A7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2020-07-24T14:17:00Z</dcterms:created>
  <dcterms:modified xsi:type="dcterms:W3CDTF">2020-07-25T00:53:00Z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