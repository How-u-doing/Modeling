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6A980F3A" w14:textId="77777777" w:rsidTr="004306AF">
        <w:trPr>
          <w:trHeight w:val="4950"/>
        </w:trPr>
        <w:tc>
          <w:tcPr>
            <w:tcW w:w="3420" w:type="dxa"/>
            <w:gridSpan w:val="4"/>
          </w:tcPr>
          <w:p w14:paraId="2ED4451A" w14:textId="4AC71635" w:rsidR="00453A7B" w:rsidRDefault="006C3C5E" w:rsidP="006C3C5E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56AD77EB" wp14:editId="094176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2228850</wp:posOffset>
                      </wp:positionV>
                      <wp:extent cx="2169795" cy="841375"/>
                      <wp:effectExtent l="0" t="0" r="1905" b="0"/>
                      <wp:wrapThrough wrapText="bothSides">
                        <wp:wrapPolygon edited="0">
                          <wp:start x="0" y="0"/>
                          <wp:lineTo x="0" y="21029"/>
                          <wp:lineTo x="21429" y="21029"/>
                          <wp:lineTo x="21429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9795" cy="8413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65B4B5" w14:textId="4FB156E9" w:rsidR="006C3C5E" w:rsidRPr="0099744E" w:rsidRDefault="006C3C5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Mark Taylor </w:t>
                                  </w:r>
                                  <w:r w:rsidR="0099744E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thinks </w:t>
                                  </w:r>
                                  <w:r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 w:rsidR="0099744E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appearance &amp; gender should not be </w:t>
                                  </w:r>
                                  <w:r w:rsidR="007F199F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factors for a job interview. Yet, a couple of </w:t>
                                  </w:r>
                                  <w:r w:rsidR="007F199F" w:rsidRPr="008F0A13">
                                    <w:rPr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>informal</w:t>
                                  </w:r>
                                  <w:r w:rsidR="007F199F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9551F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>pictures are</w:t>
                                  </w:r>
                                  <w:r w:rsidR="007F199F" w:rsidRPr="008F0A13">
                                    <w:rPr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w:t xml:space="preserve"> available </w:t>
                                  </w:r>
                                  <w:hyperlink r:id="rId11" w:history="1">
                                    <w:r w:rsidR="00C9551F" w:rsidRPr="00C9551F">
                                      <w:rPr>
                                        <w:rStyle w:val="Hyperlink"/>
                                        <w:color w:val="F27120" w:themeColor="accent3"/>
                                        <w:sz w:val="18"/>
                                        <w:szCs w:val="18"/>
                                      </w:rPr>
                                      <w:t>here</w:t>
                                    </w:r>
                                  </w:hyperlink>
                                  <w:r w:rsidR="00C9551F">
                                    <w:rPr>
                                      <w:color w:val="44546A" w:themeColor="text2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AD77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75.5pt;width:170.85pt;height:66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" fillcolor="white [3201]" stroked="f" strokeweight="1pt">
                      <v:textbox>
                        <w:txbxContent>
                          <w:p w14:paraId="5665B4B5" w14:textId="4FB156E9" w:rsidR="006C3C5E" w:rsidRPr="0099744E" w:rsidRDefault="006C3C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Mark Taylor </w:t>
                            </w:r>
                            <w:r w:rsidR="0099744E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thinks </w:t>
                            </w:r>
                            <w:r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99744E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appearance &amp; gender should not be </w:t>
                            </w:r>
                            <w:r w:rsidR="007F199F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factors for a job interview. Yet, a couple of </w:t>
                            </w:r>
                            <w:r w:rsidR="007F199F" w:rsidRPr="008F0A1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informal</w:t>
                            </w:r>
                            <w:r w:rsidR="007F199F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551F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pictures are</w:t>
                            </w:r>
                            <w:r w:rsidR="007F199F" w:rsidRPr="008F0A13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available </w:t>
                            </w:r>
                            <w:hyperlink r:id="rId12" w:history="1">
                              <w:r w:rsidR="00C9551F" w:rsidRPr="00C9551F">
                                <w:rPr>
                                  <w:rStyle w:val="Hyperlink"/>
                                  <w:color w:val="F27120" w:themeColor="accent3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  <w:r w:rsidR="00C9551F"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AADC12" wp14:editId="68D7EE10">
                  <wp:extent cx="1954440" cy="1954440"/>
                  <wp:effectExtent l="19050" t="19050" r="27305" b="273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821" cy="1977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06BC725" w14:textId="35EE9964" w:rsidR="00453A7B" w:rsidRDefault="00453A7B" w:rsidP="004A28EA"/>
        </w:tc>
        <w:tc>
          <w:tcPr>
            <w:tcW w:w="7236" w:type="dxa"/>
            <w:vMerge w:val="restart"/>
          </w:tcPr>
          <w:p w14:paraId="61C3A1F8" w14:textId="60504184" w:rsidR="00453A7B" w:rsidRDefault="00536C3C" w:rsidP="00536C3C">
            <w:pPr>
              <w:pStyle w:val="Title"/>
            </w:pPr>
            <w:r>
              <w:t>Mark Taylor</w:t>
            </w:r>
          </w:p>
          <w:p w14:paraId="29298488" w14:textId="70ECB5EA" w:rsidR="00453A7B" w:rsidRDefault="00F50858" w:rsidP="002E7306">
            <w:pPr>
              <w:pStyle w:val="Subtitle"/>
            </w:pPr>
            <w:r>
              <w:t>An earnest learner</w:t>
            </w:r>
          </w:p>
          <w:p w14:paraId="38CE1C4A" w14:textId="3A751DE0" w:rsidR="00453A7B" w:rsidRDefault="00210600" w:rsidP="00EC0F79">
            <w:pPr>
              <w:pStyle w:val="Heading1"/>
            </w:pPr>
            <w:r>
              <w:rPr>
                <w:sz w:val="30"/>
                <w:szCs w:val="30"/>
              </w:rPr>
              <w:t>Objective</w:t>
            </w:r>
          </w:p>
          <w:p w14:paraId="56201647" w14:textId="1334C1D3" w:rsidR="00453A7B" w:rsidRDefault="008F0A13" w:rsidP="00EC0F79">
            <w:pPr>
              <w:rPr>
                <w:color w:val="44546A" w:themeColor="text2"/>
                <w:sz w:val="22"/>
                <w:szCs w:val="22"/>
              </w:rPr>
            </w:pPr>
            <w:r w:rsidRPr="00210600">
              <w:rPr>
                <w:color w:val="44546A" w:themeColor="text2"/>
                <w:sz w:val="22"/>
                <w:szCs w:val="22"/>
              </w:rPr>
              <w:t xml:space="preserve">Mark Taylor is a </w:t>
            </w:r>
            <w:r w:rsidR="00EA1EEE" w:rsidRPr="00210600">
              <w:rPr>
                <w:color w:val="44546A" w:themeColor="text2"/>
                <w:sz w:val="22"/>
                <w:szCs w:val="22"/>
              </w:rPr>
              <w:t>senior student at</w:t>
            </w:r>
            <w:r w:rsidR="008A5867" w:rsidRPr="00210600">
              <w:rPr>
                <w:color w:val="44546A" w:themeColor="text2"/>
                <w:sz w:val="22"/>
                <w:szCs w:val="22"/>
              </w:rPr>
              <w:t xml:space="preserve"> </w:t>
            </w:r>
            <w:r w:rsidR="00722277" w:rsidRPr="00210600">
              <w:rPr>
                <w:color w:val="44546A" w:themeColor="text2"/>
                <w:sz w:val="22"/>
                <w:szCs w:val="22"/>
              </w:rPr>
              <w:t>JLU, department of mathematics, majoring in Information &amp; Computing Science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, </w:t>
            </w:r>
            <w:r w:rsidR="00105F5E" w:rsidRPr="00210600">
              <w:rPr>
                <w:color w:val="44546A" w:themeColor="text2"/>
                <w:sz w:val="22"/>
                <w:szCs w:val="22"/>
              </w:rPr>
              <w:t>with strong</w:t>
            </w:r>
            <w:r w:rsidR="00722277" w:rsidRPr="00210600">
              <w:rPr>
                <w:color w:val="44546A" w:themeColor="text2"/>
                <w:sz w:val="22"/>
                <w:szCs w:val="22"/>
              </w:rPr>
              <w:t xml:space="preserve"> </w:t>
            </w:r>
            <w:r w:rsidRPr="00210600">
              <w:rPr>
                <w:color w:val="44546A" w:themeColor="text2"/>
                <w:sz w:val="22"/>
                <w:szCs w:val="22"/>
              </w:rPr>
              <w:t>interest</w:t>
            </w:r>
            <w:r w:rsidR="00F50858" w:rsidRPr="00210600">
              <w:rPr>
                <w:color w:val="44546A" w:themeColor="text2"/>
                <w:sz w:val="22"/>
                <w:szCs w:val="22"/>
              </w:rPr>
              <w:t>s</w:t>
            </w:r>
            <w:r w:rsidRPr="00210600">
              <w:rPr>
                <w:color w:val="44546A" w:themeColor="text2"/>
                <w:sz w:val="22"/>
                <w:szCs w:val="22"/>
              </w:rPr>
              <w:t xml:space="preserve"> in</w:t>
            </w:r>
            <w:r w:rsidR="00722277" w:rsidRPr="00210600">
              <w:rPr>
                <w:color w:val="44546A" w:themeColor="text2"/>
                <w:sz w:val="22"/>
                <w:szCs w:val="22"/>
              </w:rPr>
              <w:t xml:space="preserve"> 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a substantial number of </w:t>
            </w:r>
            <w:r w:rsidR="00F36408" w:rsidRPr="00210600">
              <w:rPr>
                <w:color w:val="44546A" w:themeColor="text2"/>
                <w:sz w:val="22"/>
                <w:szCs w:val="22"/>
              </w:rPr>
              <w:t>[sub]</w:t>
            </w:r>
            <w:r w:rsidRPr="00210600">
              <w:rPr>
                <w:color w:val="44546A" w:themeColor="text2"/>
                <w:sz w:val="22"/>
                <w:szCs w:val="22"/>
              </w:rPr>
              <w:t>disciplines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 concerning </w:t>
            </w:r>
            <w:r w:rsidR="00F50858" w:rsidRPr="00210600">
              <w:rPr>
                <w:color w:val="44546A" w:themeColor="text2"/>
                <w:sz w:val="22"/>
                <w:szCs w:val="22"/>
              </w:rPr>
              <w:t xml:space="preserve">mathematics and 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computer science, </w:t>
            </w:r>
            <w:r w:rsidRPr="00210600">
              <w:rPr>
                <w:color w:val="44546A" w:themeColor="text2"/>
                <w:sz w:val="22"/>
                <w:szCs w:val="22"/>
              </w:rPr>
              <w:t>e.g.,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 </w:t>
            </w:r>
            <w:r w:rsidR="00037610" w:rsidRPr="00210600">
              <w:rPr>
                <w:color w:val="44546A" w:themeColor="text2"/>
                <w:sz w:val="22"/>
                <w:szCs w:val="22"/>
              </w:rPr>
              <w:t>n</w:t>
            </w:r>
            <w:r w:rsidR="00F50858" w:rsidRPr="00210600">
              <w:rPr>
                <w:color w:val="44546A" w:themeColor="text2"/>
                <w:sz w:val="22"/>
                <w:szCs w:val="22"/>
              </w:rPr>
              <w:t xml:space="preserve">umerical analysis, </w:t>
            </w:r>
            <w:r w:rsidR="00037610" w:rsidRPr="00210600">
              <w:rPr>
                <w:color w:val="44546A" w:themeColor="text2"/>
                <w:sz w:val="22"/>
                <w:szCs w:val="22"/>
              </w:rPr>
              <w:t>finite elements method (FEM), matrix computation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, </w:t>
            </w:r>
            <w:r w:rsidR="008138DB" w:rsidRPr="00210600">
              <w:rPr>
                <w:color w:val="44546A" w:themeColor="text2"/>
                <w:sz w:val="22"/>
                <w:szCs w:val="22"/>
              </w:rPr>
              <w:t>data structures &amp; algorithms</w:t>
            </w:r>
            <w:r w:rsidR="00037610" w:rsidRPr="00210600">
              <w:rPr>
                <w:color w:val="44546A" w:themeColor="text2"/>
                <w:sz w:val="22"/>
                <w:szCs w:val="22"/>
              </w:rPr>
              <w:t>, operating system</w:t>
            </w:r>
            <w:r w:rsidR="00AA3955" w:rsidRPr="00210600">
              <w:rPr>
                <w:color w:val="44546A" w:themeColor="text2"/>
                <w:sz w:val="22"/>
                <w:szCs w:val="22"/>
              </w:rPr>
              <w:t>s</w:t>
            </w:r>
            <w:r w:rsidR="00037610" w:rsidRPr="00210600">
              <w:rPr>
                <w:color w:val="44546A" w:themeColor="text2"/>
                <w:sz w:val="22"/>
                <w:szCs w:val="22"/>
              </w:rPr>
              <w:t>, Linux</w:t>
            </w:r>
            <w:r w:rsidR="008138DB" w:rsidRPr="00210600">
              <w:rPr>
                <w:color w:val="44546A" w:themeColor="text2"/>
                <w:sz w:val="22"/>
                <w:szCs w:val="22"/>
              </w:rPr>
              <w:t xml:space="preserve">, </w:t>
            </w:r>
            <w:r w:rsidR="00E560FA" w:rsidRPr="00210600">
              <w:rPr>
                <w:color w:val="44546A" w:themeColor="text2"/>
                <w:sz w:val="22"/>
                <w:szCs w:val="22"/>
              </w:rPr>
              <w:t xml:space="preserve">programming languages, typesetting, computer networks, </w:t>
            </w:r>
            <w:r w:rsidR="008138DB" w:rsidRPr="00210600">
              <w:rPr>
                <w:color w:val="44546A" w:themeColor="text2"/>
                <w:sz w:val="22"/>
                <w:szCs w:val="22"/>
              </w:rPr>
              <w:t xml:space="preserve">computer </w:t>
            </w:r>
            <w:r w:rsidR="00F36408" w:rsidRPr="00210600">
              <w:rPr>
                <w:color w:val="44546A" w:themeColor="text2"/>
                <w:sz w:val="22"/>
                <w:szCs w:val="22"/>
              </w:rPr>
              <w:t>vision</w:t>
            </w:r>
            <w:r w:rsidR="008138DB" w:rsidRPr="00210600">
              <w:rPr>
                <w:color w:val="44546A" w:themeColor="text2"/>
                <w:sz w:val="22"/>
                <w:szCs w:val="22"/>
              </w:rPr>
              <w:t xml:space="preserve">, </w:t>
            </w:r>
            <w:r w:rsidR="00AA3955" w:rsidRPr="00210600">
              <w:rPr>
                <w:color w:val="44546A" w:themeColor="text2"/>
                <w:sz w:val="22"/>
                <w:szCs w:val="22"/>
              </w:rPr>
              <w:t xml:space="preserve">digit image processing, </w:t>
            </w:r>
            <w:r w:rsidR="008138DB" w:rsidRPr="00210600">
              <w:rPr>
                <w:color w:val="44546A" w:themeColor="text2"/>
                <w:sz w:val="22"/>
                <w:szCs w:val="22"/>
              </w:rPr>
              <w:t>etc.</w:t>
            </w:r>
          </w:p>
          <w:p w14:paraId="4790D6C7" w14:textId="77777777" w:rsidR="00F94CE4" w:rsidRPr="00F94CE4" w:rsidRDefault="00F94CE4" w:rsidP="00EC0F79">
            <w:pPr>
              <w:rPr>
                <w:color w:val="44546A" w:themeColor="text2"/>
                <w:sz w:val="10"/>
                <w:szCs w:val="10"/>
              </w:rPr>
            </w:pPr>
          </w:p>
          <w:p w14:paraId="23E33CEF" w14:textId="5C76E607" w:rsidR="008138DB" w:rsidRPr="00210600" w:rsidRDefault="008D280D" w:rsidP="00210600">
            <w:pPr>
              <w:pStyle w:val="Heading1"/>
              <w:rPr>
                <w:sz w:val="30"/>
                <w:szCs w:val="30"/>
              </w:rPr>
            </w:pPr>
            <w:r w:rsidRPr="00210600">
              <w:rPr>
                <w:sz w:val="30"/>
                <w:szCs w:val="30"/>
              </w:rPr>
              <w:t>experience</w:t>
            </w:r>
          </w:p>
          <w:p w14:paraId="28038201" w14:textId="7CFF6703" w:rsidR="00453A7B" w:rsidRPr="00210600" w:rsidRDefault="005D21E4" w:rsidP="00BC4FD9">
            <w:pPr>
              <w:rPr>
                <w:color w:val="44546A" w:themeColor="text2"/>
                <w:sz w:val="22"/>
                <w:szCs w:val="22"/>
              </w:rPr>
            </w:pPr>
            <w:r w:rsidRPr="00210600">
              <w:rPr>
                <w:color w:val="44546A" w:themeColor="text2"/>
                <w:sz w:val="22"/>
                <w:szCs w:val="22"/>
              </w:rPr>
              <w:t>Mark Taylor didn’t receive formal computer science education &amp; training as h</w:t>
            </w:r>
            <w:r w:rsidR="00B96CF1" w:rsidRPr="00210600">
              <w:rPr>
                <w:color w:val="44546A" w:themeColor="text2"/>
                <w:sz w:val="22"/>
                <w:szCs w:val="22"/>
              </w:rPr>
              <w:t>e’d been learning mathematics which requires lots of mental efforts &amp; time</w:t>
            </w:r>
            <w:r w:rsidRPr="00210600">
              <w:rPr>
                <w:color w:val="44546A" w:themeColor="text2"/>
                <w:sz w:val="22"/>
                <w:szCs w:val="22"/>
              </w:rPr>
              <w:t xml:space="preserve">, but he managed to learn </w:t>
            </w:r>
            <w:r w:rsidR="00A82038">
              <w:rPr>
                <w:color w:val="44546A" w:themeColor="text2"/>
                <w:sz w:val="22"/>
                <w:szCs w:val="22"/>
              </w:rPr>
              <w:t xml:space="preserve">a </w:t>
            </w:r>
            <w:r w:rsidRPr="00210600">
              <w:rPr>
                <w:color w:val="44546A" w:themeColor="text2"/>
                <w:sz w:val="22"/>
                <w:szCs w:val="22"/>
              </w:rPr>
              <w:t xml:space="preserve">myriad of awesome stuff that may </w:t>
            </w:r>
            <w:r w:rsidR="00220FC5">
              <w:rPr>
                <w:color w:val="44546A" w:themeColor="text2"/>
                <w:sz w:val="22"/>
                <w:szCs w:val="22"/>
              </w:rPr>
              <w:t>have something to do with</w:t>
            </w:r>
            <w:r w:rsidRPr="00210600">
              <w:rPr>
                <w:color w:val="44546A" w:themeColor="text2"/>
                <w:sz w:val="22"/>
                <w:szCs w:val="22"/>
              </w:rPr>
              <w:t xml:space="preserve"> </w:t>
            </w:r>
            <w:r w:rsidR="00220FC5">
              <w:rPr>
                <w:color w:val="44546A" w:themeColor="text2"/>
                <w:sz w:val="22"/>
                <w:szCs w:val="22"/>
              </w:rPr>
              <w:t>computing</w:t>
            </w:r>
            <w:r w:rsidRPr="00210600">
              <w:rPr>
                <w:color w:val="44546A" w:themeColor="text2"/>
                <w:sz w:val="22"/>
                <w:szCs w:val="22"/>
              </w:rPr>
              <w:t>:</w:t>
            </w:r>
          </w:p>
          <w:p w14:paraId="58DFF051" w14:textId="19D4F956" w:rsidR="005D21E4" w:rsidRPr="004306AF" w:rsidRDefault="005D21E4" w:rsidP="00BC4FD9">
            <w:pPr>
              <w:rPr>
                <w:color w:val="44546A" w:themeColor="text2"/>
                <w:sz w:val="12"/>
                <w:szCs w:val="12"/>
              </w:rPr>
            </w:pPr>
          </w:p>
          <w:p w14:paraId="53F6044C" w14:textId="7766D129" w:rsidR="005D21E4" w:rsidRPr="00E10798" w:rsidRDefault="005D21E4" w:rsidP="00220FC5">
            <w:pPr>
              <w:rPr>
                <w:color w:val="44546A" w:themeColor="text2"/>
                <w:sz w:val="22"/>
                <w:szCs w:val="22"/>
              </w:rPr>
            </w:pPr>
            <w:r w:rsidRPr="00E10798">
              <w:rPr>
                <w:color w:val="44546A" w:themeColor="text2"/>
                <w:sz w:val="22"/>
                <w:szCs w:val="22"/>
              </w:rPr>
              <w:t>In Jun 201</w:t>
            </w:r>
            <w:r w:rsidR="00B96CF1" w:rsidRPr="00E10798">
              <w:rPr>
                <w:color w:val="44546A" w:themeColor="text2"/>
                <w:sz w:val="22"/>
                <w:szCs w:val="22"/>
              </w:rPr>
              <w:t>9</w:t>
            </w:r>
            <w:r w:rsidRPr="00E10798">
              <w:rPr>
                <w:color w:val="44546A" w:themeColor="text2"/>
                <w:sz w:val="22"/>
                <w:szCs w:val="22"/>
              </w:rPr>
              <w:t xml:space="preserve">, </w:t>
            </w:r>
            <w:r w:rsidR="00B96CF1" w:rsidRPr="00E10798">
              <w:rPr>
                <w:color w:val="44546A" w:themeColor="text2"/>
                <w:sz w:val="22"/>
                <w:szCs w:val="22"/>
              </w:rPr>
              <w:t xml:space="preserve">while during the final exam period of sophomore year, </w:t>
            </w:r>
            <w:r w:rsidRPr="00E10798">
              <w:rPr>
                <w:color w:val="44546A" w:themeColor="text2"/>
                <w:sz w:val="22"/>
                <w:szCs w:val="22"/>
              </w:rPr>
              <w:t>he stared his first website</w:t>
            </w:r>
            <w:r w:rsidR="00B96CF1" w:rsidRPr="00E10798">
              <w:rPr>
                <w:color w:val="44546A" w:themeColor="text2"/>
                <w:sz w:val="22"/>
                <w:szCs w:val="22"/>
              </w:rPr>
              <w:t xml:space="preserve"> </w:t>
            </w:r>
            <w:hyperlink r:id="rId14" w:history="1">
              <w:r w:rsidR="00B96CF1" w:rsidRPr="00E10798">
                <w:rPr>
                  <w:rStyle w:val="Hyperlink"/>
                  <w:i/>
                  <w:iCs/>
                  <w:color w:val="767171" w:themeColor="background2" w:themeShade="80"/>
                  <w:sz w:val="22"/>
                  <w:szCs w:val="22"/>
                </w:rPr>
                <w:t>markjohntaylor.com</w:t>
              </w:r>
            </w:hyperlink>
            <w:r w:rsidR="00C4385B" w:rsidRPr="00E10798">
              <w:rPr>
                <w:color w:val="44546A" w:themeColor="text2"/>
                <w:sz w:val="22"/>
                <w:szCs w:val="22"/>
              </w:rPr>
              <w:t>, also, at the same time, he created his first GitHub repo</w:t>
            </w:r>
            <w:r w:rsidR="00C4385B" w:rsidRPr="00E10798">
              <w:rPr>
                <w:i/>
                <w:iCs/>
                <w:color w:val="44546A" w:themeColor="text2"/>
                <w:sz w:val="22"/>
                <w:szCs w:val="22"/>
              </w:rPr>
              <w:t xml:space="preserve"> </w:t>
            </w:r>
            <w:hyperlink r:id="rId15" w:history="1">
              <w:r w:rsidR="00C4385B" w:rsidRPr="00E10798">
                <w:rPr>
                  <w:rStyle w:val="Hyperlink"/>
                  <w:i/>
                  <w:iCs/>
                  <w:color w:val="767171" w:themeColor="background2" w:themeShade="80"/>
                  <w:sz w:val="22"/>
                  <w:szCs w:val="22"/>
                </w:rPr>
                <w:t>Numerical Analysis</w:t>
              </w:r>
            </w:hyperlink>
            <w:r w:rsidR="00C4385B" w:rsidRPr="00E10798">
              <w:rPr>
                <w:color w:val="44546A" w:themeColor="text2"/>
                <w:sz w:val="22"/>
                <w:szCs w:val="22"/>
              </w:rPr>
              <w:t xml:space="preserve"> and uploaded </w:t>
            </w:r>
            <w:r w:rsidR="000F61C4" w:rsidRPr="00E10798">
              <w:rPr>
                <w:color w:val="44546A" w:themeColor="text2"/>
                <w:sz w:val="22"/>
                <w:szCs w:val="22"/>
              </w:rPr>
              <w:t>all the</w:t>
            </w:r>
            <w:r w:rsidR="00C4385B" w:rsidRPr="00E10798">
              <w:rPr>
                <w:color w:val="44546A" w:themeColor="text2"/>
                <w:sz w:val="22"/>
                <w:szCs w:val="22"/>
              </w:rPr>
              <w:t xml:space="preserve"> algorithms he implemented </w:t>
            </w:r>
            <w:r w:rsidR="000F61C4" w:rsidRPr="00E10798">
              <w:rPr>
                <w:color w:val="44546A" w:themeColor="text2"/>
                <w:sz w:val="22"/>
                <w:szCs w:val="22"/>
              </w:rPr>
              <w:t xml:space="preserve">at </w:t>
            </w:r>
            <w:r w:rsidR="00C4385B" w:rsidRPr="00E10798">
              <w:rPr>
                <w:color w:val="44546A" w:themeColor="text2"/>
                <w:sz w:val="22"/>
                <w:szCs w:val="22"/>
              </w:rPr>
              <w:t>that term.</w:t>
            </w:r>
            <w:r w:rsidR="000F61C4" w:rsidRPr="00E10798">
              <w:rPr>
                <w:color w:val="44546A" w:themeColor="text2"/>
                <w:sz w:val="22"/>
                <w:szCs w:val="22"/>
              </w:rPr>
              <w:t xml:space="preserve"> </w:t>
            </w:r>
            <w:r w:rsidR="00210600" w:rsidRPr="00E10798">
              <w:rPr>
                <w:color w:val="44546A" w:themeColor="text2"/>
                <w:sz w:val="22"/>
                <w:szCs w:val="22"/>
              </w:rPr>
              <w:t>I</w:t>
            </w:r>
            <w:r w:rsidR="00DD5883" w:rsidRPr="00E10798">
              <w:rPr>
                <w:color w:val="44546A" w:themeColor="text2"/>
                <w:sz w:val="22"/>
                <w:szCs w:val="22"/>
              </w:rPr>
              <w:t xml:space="preserve">n subsequent terms he kept contributing to it with some new algorithms </w:t>
            </w:r>
            <w:r w:rsidR="00210600" w:rsidRPr="00E10798">
              <w:rPr>
                <w:color w:val="44546A" w:themeColor="text2"/>
                <w:sz w:val="22"/>
                <w:szCs w:val="22"/>
              </w:rPr>
              <w:t>as well as</w:t>
            </w:r>
            <w:r w:rsidR="00DD5883" w:rsidRPr="00E10798">
              <w:rPr>
                <w:color w:val="44546A" w:themeColor="text2"/>
                <w:sz w:val="22"/>
                <w:szCs w:val="22"/>
              </w:rPr>
              <w:t xml:space="preserve"> something more interesting and </w:t>
            </w:r>
            <w:r w:rsidR="00210600" w:rsidRPr="00E10798">
              <w:rPr>
                <w:color w:val="44546A" w:themeColor="text2"/>
                <w:sz w:val="22"/>
                <w:szCs w:val="22"/>
              </w:rPr>
              <w:t>challeng</w:t>
            </w:r>
            <w:r w:rsidR="00A675A7" w:rsidRPr="00E10798">
              <w:rPr>
                <w:color w:val="44546A" w:themeColor="text2"/>
                <w:sz w:val="22"/>
                <w:szCs w:val="22"/>
              </w:rPr>
              <w:t>ing</w:t>
            </w:r>
            <w:r w:rsidR="00210600" w:rsidRPr="00E10798">
              <w:rPr>
                <w:color w:val="44546A" w:themeColor="text2"/>
                <w:sz w:val="22"/>
                <w:szCs w:val="22"/>
              </w:rPr>
              <w:t xml:space="preserve"> </w:t>
            </w:r>
            <w:hyperlink r:id="rId16" w:history="1">
              <w:r w:rsidR="00210600" w:rsidRPr="00E10798">
                <w:rPr>
                  <w:rStyle w:val="Hyperlink"/>
                  <w:i/>
                  <w:iCs/>
                  <w:color w:val="767171" w:themeColor="background2" w:themeShade="80"/>
                  <w:sz w:val="22"/>
                  <w:szCs w:val="22"/>
                </w:rPr>
                <w:t>FEM</w:t>
              </w:r>
            </w:hyperlink>
            <w:r w:rsidR="00210600" w:rsidRPr="00E10798">
              <w:rPr>
                <w:color w:val="44546A" w:themeColor="text2"/>
                <w:sz w:val="22"/>
                <w:szCs w:val="22"/>
              </w:rPr>
              <w:t xml:space="preserve">. Now, he is on his way to implementing 2-d </w:t>
            </w:r>
            <w:r w:rsidR="00250C6A" w:rsidRPr="00E10798">
              <w:rPr>
                <w:color w:val="44546A" w:themeColor="text2"/>
                <w:sz w:val="22"/>
                <w:szCs w:val="22"/>
              </w:rPr>
              <w:t>FEM algorithms.</w:t>
            </w:r>
          </w:p>
          <w:p w14:paraId="1203B02E" w14:textId="328A8B1C" w:rsidR="000F61C4" w:rsidRPr="00E10798" w:rsidRDefault="000F61C4" w:rsidP="00BC4FD9">
            <w:pPr>
              <w:rPr>
                <w:color w:val="44546A" w:themeColor="text2"/>
                <w:sz w:val="8"/>
                <w:szCs w:val="8"/>
              </w:rPr>
            </w:pPr>
          </w:p>
          <w:p w14:paraId="756B33C0" w14:textId="47F542F1" w:rsidR="00A82038" w:rsidRPr="00E10798" w:rsidRDefault="000F61C4" w:rsidP="00EC0F79">
            <w:pPr>
              <w:rPr>
                <w:color w:val="44546A" w:themeColor="text2"/>
                <w:sz w:val="8"/>
                <w:szCs w:val="8"/>
                <w:lang w:val="it-IT"/>
              </w:rPr>
            </w:pPr>
            <w:r w:rsidRPr="00E10798">
              <w:rPr>
                <w:color w:val="44546A" w:themeColor="text2"/>
                <w:sz w:val="22"/>
                <w:szCs w:val="22"/>
              </w:rPr>
              <w:t xml:space="preserve">Since the summer </w:t>
            </w:r>
            <w:r w:rsidR="00F94CE4" w:rsidRPr="00E10798">
              <w:rPr>
                <w:color w:val="44546A" w:themeColor="text2"/>
                <w:sz w:val="22"/>
                <w:szCs w:val="22"/>
              </w:rPr>
              <w:t>of</w:t>
            </w:r>
            <w:r w:rsidRPr="00E10798">
              <w:rPr>
                <w:color w:val="44546A" w:themeColor="text2"/>
                <w:sz w:val="22"/>
                <w:szCs w:val="22"/>
              </w:rPr>
              <w:t xml:space="preserve"> </w:t>
            </w:r>
            <w:r w:rsidR="00250C6A" w:rsidRPr="00E10798">
              <w:rPr>
                <w:color w:val="44546A" w:themeColor="text2"/>
                <w:sz w:val="22"/>
                <w:szCs w:val="22"/>
              </w:rPr>
              <w:t>2019, he has been contributing to</w:t>
            </w:r>
            <w:r w:rsidR="00AE4070" w:rsidRPr="00E10798">
              <w:rPr>
                <w:color w:val="44546A" w:themeColor="text2"/>
                <w:sz w:val="22"/>
                <w:szCs w:val="22"/>
              </w:rPr>
              <w:t xml:space="preserve"> </w:t>
            </w:r>
            <w:r w:rsidR="00250C6A" w:rsidRPr="00E10798">
              <w:rPr>
                <w:color w:val="44546A" w:themeColor="text2"/>
                <w:sz w:val="22"/>
                <w:szCs w:val="22"/>
              </w:rPr>
              <w:t xml:space="preserve">his another GitHub repo </w:t>
            </w:r>
            <w:hyperlink r:id="rId17" w:history="1">
              <w:r w:rsidR="00250C6A" w:rsidRPr="00E10798">
                <w:rPr>
                  <w:rStyle w:val="Hyperlink"/>
                  <w:i/>
                  <w:iCs/>
                  <w:color w:val="767171" w:themeColor="background2" w:themeShade="80"/>
                  <w:sz w:val="22"/>
                  <w:szCs w:val="22"/>
                </w:rPr>
                <w:t>Data Structures</w:t>
              </w:r>
            </w:hyperlink>
            <w:r w:rsidR="00250C6A" w:rsidRPr="00E10798">
              <w:rPr>
                <w:color w:val="44546A" w:themeColor="text2"/>
                <w:sz w:val="22"/>
                <w:szCs w:val="22"/>
              </w:rPr>
              <w:t xml:space="preserve">, which uses C++ and templates to implement some common data structures &amp; </w:t>
            </w:r>
            <w:r w:rsidR="0082209B" w:rsidRPr="00E10798">
              <w:rPr>
                <w:color w:val="44546A" w:themeColor="text2"/>
                <w:sz w:val="22"/>
                <w:szCs w:val="22"/>
              </w:rPr>
              <w:t>a</w:t>
            </w:r>
            <w:r w:rsidR="00250C6A" w:rsidRPr="00E10798">
              <w:rPr>
                <w:color w:val="44546A" w:themeColor="text2"/>
                <w:sz w:val="22"/>
                <w:szCs w:val="22"/>
              </w:rPr>
              <w:t xml:space="preserve">lgorithms involved, e.g. </w:t>
            </w:r>
            <w:hyperlink r:id="rId18" w:history="1">
              <w:r w:rsidR="00697871" w:rsidRPr="00E10798">
                <w:rPr>
                  <w:rStyle w:val="Hyperlink"/>
                  <w:color w:val="44546A" w:themeColor="text2"/>
                  <w:sz w:val="22"/>
                  <w:szCs w:val="22"/>
                </w:rPr>
                <w:t>graph</w:t>
              </w:r>
            </w:hyperlink>
            <w:r w:rsidR="00697871" w:rsidRPr="00E10798">
              <w:rPr>
                <w:color w:val="44546A" w:themeColor="text2"/>
                <w:sz w:val="22"/>
                <w:szCs w:val="22"/>
              </w:rPr>
              <w:t xml:space="preserve">s, </w:t>
            </w:r>
            <w:hyperlink r:id="rId19" w:history="1">
              <w:r w:rsidR="00697871" w:rsidRPr="00E10798">
                <w:rPr>
                  <w:rStyle w:val="Hyperlink"/>
                  <w:color w:val="44546A" w:themeColor="text2"/>
                  <w:sz w:val="22"/>
                  <w:szCs w:val="22"/>
                </w:rPr>
                <w:t>searching</w:t>
              </w:r>
            </w:hyperlink>
            <w:r w:rsidR="00697871" w:rsidRPr="00E10798">
              <w:rPr>
                <w:color w:val="44546A" w:themeColor="text2"/>
                <w:sz w:val="22"/>
                <w:szCs w:val="22"/>
              </w:rPr>
              <w:t xml:space="preserve">, </w:t>
            </w:r>
            <w:hyperlink r:id="rId20" w:history="1">
              <w:r w:rsidR="00697871" w:rsidRPr="00E10798">
                <w:rPr>
                  <w:rStyle w:val="Hyperlink"/>
                  <w:color w:val="44546A" w:themeColor="text2"/>
                  <w:sz w:val="22"/>
                  <w:szCs w:val="22"/>
                </w:rPr>
                <w:t>sorting</w:t>
              </w:r>
            </w:hyperlink>
            <w:r w:rsidR="00697871" w:rsidRPr="00E10798">
              <w:rPr>
                <w:color w:val="44546A" w:themeColor="text2"/>
                <w:sz w:val="22"/>
                <w:szCs w:val="22"/>
              </w:rPr>
              <w:t xml:space="preserve">, </w:t>
            </w:r>
            <w:hyperlink r:id="rId21" w:history="1">
              <w:r w:rsidR="00697871" w:rsidRPr="00E10798">
                <w:rPr>
                  <w:rStyle w:val="Hyperlink"/>
                  <w:color w:val="44546A" w:themeColor="text2"/>
                  <w:sz w:val="22"/>
                  <w:szCs w:val="22"/>
                </w:rPr>
                <w:t>trie</w:t>
              </w:r>
            </w:hyperlink>
            <w:r w:rsidR="00697871" w:rsidRPr="00E10798">
              <w:rPr>
                <w:color w:val="44546A" w:themeColor="text2"/>
                <w:sz w:val="22"/>
                <w:szCs w:val="22"/>
              </w:rPr>
              <w:t>s, etc.</w:t>
            </w:r>
            <w:r w:rsidR="0030146B" w:rsidRPr="00E10798">
              <w:rPr>
                <w:color w:val="44546A" w:themeColor="text2"/>
                <w:sz w:val="22"/>
                <w:szCs w:val="22"/>
              </w:rPr>
              <w:t xml:space="preserve"> And he is continuing adding some more.</w:t>
            </w:r>
          </w:p>
          <w:p w14:paraId="4C466A5F" w14:textId="5446BE8F" w:rsidR="00FC30A8" w:rsidRPr="004303E5" w:rsidRDefault="00A82038" w:rsidP="00FC30A8">
            <w:pPr>
              <w:rPr>
                <w:color w:val="44546A" w:themeColor="text2"/>
                <w:sz w:val="22"/>
                <w:szCs w:val="22"/>
              </w:rPr>
            </w:pPr>
            <w:r w:rsidRPr="00A82038">
              <w:rPr>
                <w:color w:val="44546A" w:themeColor="text2"/>
                <w:sz w:val="22"/>
                <w:szCs w:val="22"/>
                <w:lang w:val="it-IT"/>
              </w:rPr>
              <w:t>...</w:t>
            </w:r>
          </w:p>
          <w:p w14:paraId="0782C87A" w14:textId="6FF3159A" w:rsidR="00FC30A8" w:rsidRDefault="00C34F7A" w:rsidP="00FC30A8">
            <w:pPr>
              <w:pStyle w:val="Heading1"/>
              <w:rPr>
                <w:sz w:val="30"/>
                <w:szCs w:val="30"/>
              </w:rPr>
            </w:pPr>
            <w:r w:rsidRPr="00C34F7A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838464" behindDoc="1" locked="0" layoutInCell="1" allowOverlap="1" wp14:anchorId="1E2A13FD" wp14:editId="7754F4AB">
                      <wp:simplePos x="0" y="0"/>
                      <wp:positionH relativeFrom="column">
                        <wp:posOffset>1969226</wp:posOffset>
                      </wp:positionH>
                      <wp:positionV relativeFrom="paragraph">
                        <wp:posOffset>301534</wp:posOffset>
                      </wp:positionV>
                      <wp:extent cx="2991394" cy="1854926"/>
                      <wp:effectExtent l="0" t="0" r="0" b="0"/>
                      <wp:wrapNone/>
                      <wp:docPr id="1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1394" cy="1854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A2A4AE" w14:textId="5479556A" w:rsidR="00360BCF" w:rsidRDefault="00360BCF" w:rsidP="00360BC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Mathematical skills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&amp; algorithm </w:t>
                                  </w:r>
                                </w:p>
                                <w:p w14:paraId="4DCEAC2F" w14:textId="7F5EF21E" w:rsidR="00360BCF" w:rsidRPr="00360BCF" w:rsidRDefault="00360BCF" w:rsidP="00360BC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implementing</w:t>
                                  </w:r>
                                </w:p>
                                <w:p w14:paraId="01EE4AA3" w14:textId="05FAE75C" w:rsidR="00C34F7A" w:rsidRPr="00360BCF" w:rsidRDefault="00C34F7A" w:rsidP="00C34F7A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 xml:space="preserve">Linux </w:t>
                                  </w:r>
                                  <w:r w:rsidR="007366D1" w:rsidRPr="00360BCF">
                                    <w:rPr>
                                      <w:sz w:val="22"/>
                                      <w:szCs w:val="22"/>
                                    </w:rPr>
                                    <w:t>C++ programming</w:t>
                                  </w:r>
                                </w:p>
                                <w:p w14:paraId="0A46E56F" w14:textId="48041809" w:rsidR="007366D1" w:rsidRPr="00360BCF" w:rsidRDefault="007366D1" w:rsidP="001F3A0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 xml:space="preserve">Linux profiling using </w:t>
                                  </w:r>
                                  <w:proofErr w:type="spellStart"/>
                                  <w:r w:rsidR="001F3A07" w:rsidRPr="00360BCF">
                                    <w:rPr>
                                      <w:sz w:val="22"/>
                                      <w:szCs w:val="22"/>
                                    </w:rPr>
                                    <w:t>gprof</w:t>
                                  </w:r>
                                  <w:proofErr w:type="spellEnd"/>
                                  <w:r w:rsidR="001F3A07" w:rsidRPr="00360BCF">
                                    <w:rPr>
                                      <w:sz w:val="22"/>
                                      <w:szCs w:val="22"/>
                                    </w:rPr>
                                    <w:t>/perf/</w:t>
                                  </w:r>
                                </w:p>
                                <w:p w14:paraId="0B9B9ED0" w14:textId="77777777" w:rsidR="001F3A07" w:rsidRPr="00360BCF" w:rsidRDefault="001F3A07" w:rsidP="001F3A0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valgrind</w:t>
                                  </w:r>
                                  <w:proofErr w:type="spellEnd"/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 xml:space="preserve"> + gprof2dot (visualization)</w:t>
                                  </w:r>
                                </w:p>
                                <w:p w14:paraId="0354DACE" w14:textId="1C37117F" w:rsidR="00A47A93" w:rsidRPr="00360BCF" w:rsidRDefault="00A47A93" w:rsidP="001F3A0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LaTeX/MS Word typesetting</w:t>
                                  </w:r>
                                </w:p>
                                <w:p w14:paraId="121EF1BD" w14:textId="3975E797" w:rsidR="001F3A07" w:rsidRPr="00360BCF" w:rsidRDefault="00A47A93" w:rsidP="001F3A0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MATALB/Python data visualization</w:t>
                                  </w:r>
                                </w:p>
                                <w:p w14:paraId="3158D5EB" w14:textId="52B47969" w:rsidR="00A47A93" w:rsidRPr="00360BCF" w:rsidRDefault="00360BCF" w:rsidP="001F3A0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Simple webpage construction</w:t>
                                  </w:r>
                                </w:p>
                                <w:p w14:paraId="557B2539" w14:textId="45A0AD67" w:rsidR="00030824" w:rsidRDefault="00A47A93" w:rsidP="00D03217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</w:pPr>
                                  <w:r w:rsidRPr="00360BCF">
                                    <w:rPr>
                                      <w:sz w:val="22"/>
                                      <w:szCs w:val="22"/>
                                    </w:rPr>
                                    <w:t>Fluent English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13FD" id="_x0000_s1027" type="#_x0000_t202" style="position:absolute;margin-left:155.05pt;margin-top:23.75pt;width:235.55pt;height:146.05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" stroked="f">
                      <v:textbox>
                        <w:txbxContent>
                          <w:p w14:paraId="70A2A4AE" w14:textId="5479556A" w:rsidR="00360BCF" w:rsidRDefault="00360BCF" w:rsidP="00360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>Mathematical skills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&amp; algorithm </w:t>
                            </w:r>
                          </w:p>
                          <w:p w14:paraId="4DCEAC2F" w14:textId="7F5EF21E" w:rsidR="00360BCF" w:rsidRPr="00360BCF" w:rsidRDefault="00360BCF" w:rsidP="00360BC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implementing</w:t>
                            </w:r>
                          </w:p>
                          <w:p w14:paraId="01EE4AA3" w14:textId="05FAE75C" w:rsidR="00C34F7A" w:rsidRPr="00360BCF" w:rsidRDefault="00C34F7A" w:rsidP="00C34F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 xml:space="preserve">Linux </w:t>
                            </w:r>
                            <w:r w:rsidR="007366D1" w:rsidRPr="00360BCF">
                              <w:rPr>
                                <w:sz w:val="22"/>
                                <w:szCs w:val="22"/>
                              </w:rPr>
                              <w:t>C++ programming</w:t>
                            </w:r>
                          </w:p>
                          <w:p w14:paraId="0A46E56F" w14:textId="48041809" w:rsidR="007366D1" w:rsidRPr="00360BCF" w:rsidRDefault="007366D1" w:rsidP="001F3A0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 xml:space="preserve">Linux profiling using </w:t>
                            </w:r>
                            <w:proofErr w:type="spellStart"/>
                            <w:r w:rsidR="001F3A07" w:rsidRPr="00360BCF">
                              <w:rPr>
                                <w:sz w:val="22"/>
                                <w:szCs w:val="22"/>
                              </w:rPr>
                              <w:t>gprof</w:t>
                            </w:r>
                            <w:proofErr w:type="spellEnd"/>
                            <w:r w:rsidR="001F3A07" w:rsidRPr="00360BCF">
                              <w:rPr>
                                <w:sz w:val="22"/>
                                <w:szCs w:val="22"/>
                              </w:rPr>
                              <w:t>/perf/</w:t>
                            </w:r>
                          </w:p>
                          <w:p w14:paraId="0B9B9ED0" w14:textId="77777777" w:rsidR="001F3A07" w:rsidRPr="00360BCF" w:rsidRDefault="001F3A07" w:rsidP="001F3A0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60BCF">
                              <w:rPr>
                                <w:sz w:val="22"/>
                                <w:szCs w:val="22"/>
                              </w:rPr>
                              <w:t>valgrind</w:t>
                            </w:r>
                            <w:proofErr w:type="spellEnd"/>
                            <w:r w:rsidRPr="00360BCF">
                              <w:rPr>
                                <w:sz w:val="22"/>
                                <w:szCs w:val="22"/>
                              </w:rPr>
                              <w:t xml:space="preserve"> + gprof2dot (visualization)</w:t>
                            </w:r>
                          </w:p>
                          <w:p w14:paraId="0354DACE" w14:textId="1C37117F" w:rsidR="00A47A93" w:rsidRPr="00360BCF" w:rsidRDefault="00A47A93" w:rsidP="001F3A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>LaTeX/MS Word typesetting</w:t>
                            </w:r>
                          </w:p>
                          <w:p w14:paraId="121EF1BD" w14:textId="3975E797" w:rsidR="001F3A07" w:rsidRPr="00360BCF" w:rsidRDefault="00A47A93" w:rsidP="001F3A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>MATALB/Python data visualization</w:t>
                            </w:r>
                          </w:p>
                          <w:p w14:paraId="3158D5EB" w14:textId="52B47969" w:rsidR="00A47A93" w:rsidRPr="00360BCF" w:rsidRDefault="00360BCF" w:rsidP="001F3A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>Simple webpage construction</w:t>
                            </w:r>
                          </w:p>
                          <w:p w14:paraId="557B2539" w14:textId="45A0AD67" w:rsidR="00030824" w:rsidRDefault="00A47A93" w:rsidP="00D032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360BCF">
                              <w:rPr>
                                <w:sz w:val="22"/>
                                <w:szCs w:val="22"/>
                              </w:rPr>
                              <w:t>Fluent English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30A8">
              <w:rPr>
                <w:sz w:val="30"/>
                <w:szCs w:val="30"/>
              </w:rPr>
              <w:t>Languages</w:t>
            </w:r>
            <w:r w:rsidR="004860B3">
              <w:rPr>
                <w:sz w:val="30"/>
                <w:szCs w:val="30"/>
              </w:rPr>
              <w:t xml:space="preserve"> &amp; skills</w:t>
            </w:r>
          </w:p>
          <w:p w14:paraId="3B1AEA31" w14:textId="536434BF" w:rsidR="00FC30A8" w:rsidRDefault="00C34F7A" w:rsidP="005D1C89">
            <w:pPr>
              <w:tabs>
                <w:tab w:val="left" w:pos="1634"/>
              </w:tabs>
              <w:rPr>
                <w:noProof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BF67104" wp14:editId="43096519">
                      <wp:simplePos x="0" y="0"/>
                      <wp:positionH relativeFrom="column">
                        <wp:posOffset>1910443</wp:posOffset>
                      </wp:positionH>
                      <wp:positionV relativeFrom="paragraph">
                        <wp:posOffset>13426</wp:posOffset>
                      </wp:positionV>
                      <wp:extent cx="0" cy="1584143"/>
                      <wp:effectExtent l="0" t="0" r="38100" b="1651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414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4BC09" id="Straight Connector 10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1.05pt" to="150.4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" strokecolor="#f27120 [3206]">
                      <v:stroke dashstyle="dash"/>
                    </v:line>
                  </w:pict>
                </mc:Fallback>
              </mc:AlternateContent>
            </w:r>
            <w:r w:rsidR="004860B3"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C0A5F31" wp14:editId="5A784221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74" name="Flowchart: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1CC84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4" o:spid="_x0000_s1026" type="#_x0000_t120" style="position:absolute;margin-left:128.8pt;margin-top:2.4pt;width:10.1pt;height:10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FA38C2"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06CD4BF" wp14:editId="528DC1DB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F2D3" id="Flowchart: Connector 69" o:spid="_x0000_s1026" type="#_x0000_t120" style="position:absolute;margin-left:112.85pt;margin-top:2.55pt;width:10.05pt;height:10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FA38C2"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20C9498" wp14:editId="2352CE8B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8" name="Flowchart: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339D2" id="Flowchart: Connector 68" o:spid="_x0000_s1026" type="#_x0000_t120" style="position:absolute;margin-left:66pt;margin-top:2.55pt;width:9.7pt;height:10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EVe3c2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FA38C2"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A905A0D" wp14:editId="3ACA781F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7" name="Flowchart: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932AF" id="Flowchart: Connector 67" o:spid="_x0000_s1026" type="#_x0000_t120" style="position:absolute;margin-left:96.85pt;margin-top:2.55pt;width:9.7pt;height:10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FA38C2"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1430C5F" wp14:editId="046F1E00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9FC00" id="Flowchart: Connector 66" o:spid="_x0000_s1026" type="#_x0000_t120" style="position:absolute;margin-left:80.85pt;margin-top:2.55pt;width:9.7pt;height:10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="00B54F93">
              <w:rPr>
                <w:noProof/>
              </w:rPr>
              <w:t>C++</w:t>
            </w:r>
            <w:r w:rsidR="00DA62B7">
              <w:rPr>
                <w:noProof/>
              </w:rPr>
              <w:t xml:space="preserve">       </w:t>
            </w:r>
            <w:r w:rsidR="005D1C89">
              <w:rPr>
                <w:noProof/>
              </w:rPr>
              <w:tab/>
            </w:r>
          </w:p>
          <w:p w14:paraId="5CA0BBA8" w14:textId="2C4887CF" w:rsidR="00637F4A" w:rsidRDefault="00637F4A" w:rsidP="00637F4A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D4BF234" wp14:editId="379DD04F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50B8" id="Flowchart: Connector 87" o:spid="_x0000_s1026" type="#_x0000_t120" style="position:absolute;margin-left:128.8pt;margin-top:2.4pt;width:10.1pt;height:10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BE4F753" wp14:editId="3C4D326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88" name="Flowchart: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670DA" id="Flowchart: Connector 88" o:spid="_x0000_s1026" type="#_x0000_t120" style="position:absolute;margin-left:112.85pt;margin-top:2.55pt;width:10.05pt;height:10.0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9DB89AC" wp14:editId="7892783E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D3E77" id="Flowchart: Connector 89" o:spid="_x0000_s1026" type="#_x0000_t120" style="position:absolute;margin-left:66pt;margin-top:2.55pt;width:9.7pt;height:10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PFtvKq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1E57375" wp14:editId="261BEDE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72049" id="Flowchart: Connector 90" o:spid="_x0000_s1026" type="#_x0000_t120" style="position:absolute;margin-left:96.85pt;margin-top:2.55pt;width:9.7pt;height:10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4039194" wp14:editId="188217FA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22321" id="Flowchart: Connector 91" o:spid="_x0000_s1026" type="#_x0000_t120" style="position:absolute;margin-left:80.85pt;margin-top:2.55pt;width:9.7pt;height:10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JdpgIAABY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MATLAB       </w:t>
            </w:r>
            <w:r>
              <w:rPr>
                <w:noProof/>
              </w:rPr>
              <w:tab/>
            </w:r>
          </w:p>
          <w:p w14:paraId="5FC786BD" w14:textId="61CBFA34" w:rsidR="00637F4A" w:rsidRDefault="00637F4A" w:rsidP="00637F4A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488FCD2" wp14:editId="51DE849F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26F59" id="Flowchart: Connector 92" o:spid="_x0000_s1026" type="#_x0000_t120" style="position:absolute;margin-left:128.8pt;margin-top:2.4pt;width:10.1pt;height:10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E120D4C" wp14:editId="275869C3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77AD9" id="Flowchart: Connector 93" o:spid="_x0000_s1026" type="#_x0000_t120" style="position:absolute;margin-left:112.85pt;margin-top:2.55pt;width:10.05pt;height:10.0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FB98032" wp14:editId="452B75F8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4" name="Flowchart: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321E1" id="Flowchart: Connector 94" o:spid="_x0000_s1026" type="#_x0000_t120" style="position:absolute;margin-left:66pt;margin-top:2.55pt;width:9.7pt;height:10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GnSaT2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658257E" wp14:editId="2F598097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5" name="Flowchart: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B8738" id="Flowchart: Connector 95" o:spid="_x0000_s1026" type="#_x0000_t120" style="position:absolute;margin-left:96.85pt;margin-top:2.55pt;width:9.7pt;height:10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D2B4E54" wp14:editId="17A6DE00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6" name="Flowchart: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09880" id="Flowchart: Connector 96" o:spid="_x0000_s1026" type="#_x0000_t120" style="position:absolute;margin-left:80.85pt;margin-top:2.55pt;width:9.7pt;height:1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Python      </w:t>
            </w:r>
          </w:p>
          <w:p w14:paraId="7E0C8604" w14:textId="7025F859" w:rsidR="00637F4A" w:rsidRDefault="00637F4A" w:rsidP="00637F4A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17E4D0D" wp14:editId="05DE2E2B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97" name="Flowchart: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B7F2B" id="Flowchart: Connector 97" o:spid="_x0000_s1026" type="#_x0000_t120" style="position:absolute;margin-left:128.8pt;margin-top:2.4pt;width:10.1pt;height:10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F0A7FC7" wp14:editId="0908880F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98" name="Flowchart: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EF9E8" id="Flowchart: Connector 98" o:spid="_x0000_s1026" type="#_x0000_t120" style="position:absolute;margin-left:112.85pt;margin-top:2.55pt;width:10.05pt;height:10.0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0CA49A0" wp14:editId="7B77542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99" name="Flowchart: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DC76C" id="Flowchart: Connector 99" o:spid="_x0000_s1026" type="#_x0000_t120" style="position:absolute;margin-left:66pt;margin-top:2.55pt;width:9.7pt;height:10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RWjpQIAABY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DX5FaO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BE4D5AE" wp14:editId="04E648F5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100" name="Flowchart: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FB6ED" id="Flowchart: Connector 100" o:spid="_x0000_s1026" type="#_x0000_t120" style="position:absolute;margin-left:96.85pt;margin-top:2.55pt;width:9.7pt;height:10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IKpQIAABg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189A331" wp14:editId="68464D83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B14A3" id="Flowchart: Connector 101" o:spid="_x0000_s1026" type="#_x0000_t120" style="position:absolute;margin-left:80.85pt;margin-top:2.55pt;width:9.7pt;height:10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fPpwIAABg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Java       </w:t>
            </w:r>
            <w:r>
              <w:rPr>
                <w:noProof/>
              </w:rPr>
              <w:tab/>
            </w:r>
          </w:p>
          <w:p w14:paraId="6C189C10" w14:textId="446E074D" w:rsidR="00637F4A" w:rsidRDefault="00637F4A" w:rsidP="00637F4A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07280D39" wp14:editId="25E6243A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102" name="Flowchart: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DD4B0" id="Flowchart: Connector 102" o:spid="_x0000_s1026" type="#_x0000_t120" style="position:absolute;margin-left:128.8pt;margin-top:2.4pt;width:10.1pt;height:10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CFC0CE1" wp14:editId="44352CA9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103" name="Flowchart: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86CC0" id="Flowchart: Connector 103" o:spid="_x0000_s1026" type="#_x0000_t120" style="position:absolute;margin-left:112.85pt;margin-top:2.55pt;width:10.05pt;height:10.0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4E118A1" wp14:editId="46FF1F1F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BFDEE" id="Flowchart: Connector 104" o:spid="_x0000_s1026" type="#_x0000_t120" style="position:absolute;margin-left:66pt;margin-top:2.55pt;width:9.7pt;height:10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AF38D6B" wp14:editId="4459B16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105" name="Flowchart: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B12B9" id="Flowchart: Connector 105" o:spid="_x0000_s1026" type="#_x0000_t120" style="position:absolute;margin-left:96.85pt;margin-top:2.55pt;width:9.7pt;height:10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A98DA73" wp14:editId="3FF72DF5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106" name="Flowchart: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F85F2" id="Flowchart: Connector 106" o:spid="_x0000_s1026" type="#_x0000_t120" style="position:absolute;margin-left:80.85pt;margin-top:2.55pt;width:9.7pt;height:10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TeX       </w:t>
            </w:r>
            <w:r>
              <w:rPr>
                <w:noProof/>
              </w:rPr>
              <w:tab/>
            </w:r>
          </w:p>
          <w:p w14:paraId="309D44D4" w14:textId="4AD834BA" w:rsidR="004303E5" w:rsidRDefault="004303E5" w:rsidP="004303E5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432BD14" wp14:editId="051230C8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55" name="Flowchart: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78C30" id="Flowchart: Connector 55" o:spid="_x0000_s1026" type="#_x0000_t120" style="position:absolute;margin-left:128.8pt;margin-top:2.4pt;width:10.1pt;height:10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0F1BA41" wp14:editId="777CAD53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88262" id="Flowchart: Connector 56" o:spid="_x0000_s1026" type="#_x0000_t120" style="position:absolute;margin-left:112.85pt;margin-top:2.55pt;width:10.05pt;height:10.0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530ABF5" wp14:editId="04D8A0A4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58" name="Flowchart: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4AE97" id="Flowchart: Connector 58" o:spid="_x0000_s1026" type="#_x0000_t120" style="position:absolute;margin-left:66pt;margin-top:2.55pt;width:9.7pt;height:10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fXpQIAABY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AnjJ9e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79D4CDA" wp14:editId="059776F1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59" name="Flowchart: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673A2" id="Flowchart: Connector 59" o:spid="_x0000_s1026" type="#_x0000_t120" style="position:absolute;margin-left:96.85pt;margin-top:2.55pt;width:9.7pt;height:10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2F3D752" wp14:editId="1EBABA58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0" name="Flowchart: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2E22A" id="Flowchart: Connector 60" o:spid="_x0000_s1026" type="#_x0000_t120" style="position:absolute;margin-left:80.85pt;margin-top:2.55pt;width:9.7pt;height:10.1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HTML       </w:t>
            </w:r>
            <w:r>
              <w:rPr>
                <w:noProof/>
              </w:rPr>
              <w:tab/>
            </w:r>
          </w:p>
          <w:p w14:paraId="1C66418C" w14:textId="239D8DDF" w:rsidR="004303E5" w:rsidRDefault="004303E5" w:rsidP="004303E5">
            <w:pPr>
              <w:tabs>
                <w:tab w:val="left" w:pos="1634"/>
              </w:tabs>
              <w:rPr>
                <w:noProof/>
              </w:rPr>
            </w:pP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9B3D131" wp14:editId="14EAB1CE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4C281" id="Flowchart: Connector 61" o:spid="_x0000_s1026" type="#_x0000_t120" style="position:absolute;margin-left:128.8pt;margin-top:2.4pt;width:10.1pt;height:10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4C38BA0" wp14:editId="6649E610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84A66" id="Flowchart: Connector 62" o:spid="_x0000_s1026" type="#_x0000_t120" style="position:absolute;margin-left:112.85pt;margin-top:2.55pt;width:10.05pt;height:10.0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A151890" wp14:editId="3C0BEB19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8BB24" id="Flowchart: Connector 63" o:spid="_x0000_s1026" type="#_x0000_t120" style="position:absolute;margin-left:66pt;margin-top:2.55pt;width:9.7pt;height:10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AE258CD" wp14:editId="3046FE8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75FB" id="Flowchart: Connector 64" o:spid="_x0000_s1026" type="#_x0000_t120" style="position:absolute;margin-left:96.85pt;margin-top:2.55pt;width:9.7pt;height:10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FA38C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17E62C5" wp14:editId="2E9EDF07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1022" id="Flowchart: Connector 65" o:spid="_x0000_s1026" type="#_x0000_t120" style="position:absolute;margin-left:80.85pt;margin-top:2.55pt;width:9.7pt;height:10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CSS       </w:t>
            </w:r>
            <w:r>
              <w:rPr>
                <w:noProof/>
              </w:rPr>
              <w:tab/>
            </w:r>
          </w:p>
          <w:p w14:paraId="2AA3D7BC" w14:textId="71E728F2" w:rsidR="00A47A93" w:rsidRPr="00360BCF" w:rsidRDefault="004303E5" w:rsidP="00360BCF">
            <w:pPr>
              <w:tabs>
                <w:tab w:val="left" w:pos="1634"/>
              </w:tabs>
              <w:rPr>
                <w:noProof/>
                <w:sz w:val="22"/>
                <w:szCs w:val="22"/>
              </w:rPr>
            </w:pPr>
            <w:r w:rsidRPr="00360BC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72173B21" wp14:editId="1FDED78D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297996</wp:posOffset>
                      </wp:positionV>
                      <wp:extent cx="3135086" cy="613954"/>
                      <wp:effectExtent l="0" t="0" r="8255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5086" cy="6139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ACFEE5" w14:textId="77777777" w:rsidR="00A47A93" w:rsidRDefault="00A47A93" w:rsidP="00A47A93">
                                  <w:pPr>
                                    <w:rPr>
                                      <w:color w:val="8A2387" w:themeColor="accent1"/>
                                      <w:sz w:val="30"/>
                                      <w:szCs w:val="30"/>
                                    </w:rPr>
                                  </w:pPr>
                                  <w:r w:rsidRPr="00A47A93">
                                    <w:rPr>
                                      <w:color w:val="8A2387" w:themeColor="accent1"/>
                                      <w:sz w:val="30"/>
                                      <w:szCs w:val="30"/>
                                    </w:rPr>
                                    <w:t>Awards</w:t>
                                  </w:r>
                                </w:p>
                                <w:p w14:paraId="16A4CB4D" w14:textId="01B4C562" w:rsidR="00A47A93" w:rsidRPr="004303E5" w:rsidRDefault="007D1C55" w:rsidP="004303E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color w:val="44546A" w:themeColor="text2"/>
                                      <w:sz w:val="22"/>
                                      <w:szCs w:val="22"/>
                                    </w:rPr>
                                  </w:pPr>
                                  <w:hyperlink r:id="rId22" w:history="1">
                                    <w:r w:rsidR="004303E5" w:rsidRPr="00BC5B44">
                                      <w:rPr>
                                        <w:rStyle w:val="Hyperlink"/>
                                        <w:color w:val="44546A" w:themeColor="text2"/>
                                        <w:sz w:val="22"/>
                                        <w:szCs w:val="22"/>
                                      </w:rPr>
                                      <w:t>Meritorious Award</w:t>
                                    </w:r>
                                  </w:hyperlink>
                                  <w:r w:rsidR="004303E5" w:rsidRPr="004303E5">
                                    <w:rPr>
                                      <w:color w:val="44546A" w:themeColor="text2"/>
                                      <w:sz w:val="22"/>
                                      <w:szCs w:val="22"/>
                                    </w:rPr>
                                    <w:t xml:space="preserve"> in </w:t>
                                  </w:r>
                                  <w:r w:rsidR="00A47A93" w:rsidRPr="004303E5">
                                    <w:rPr>
                                      <w:color w:val="44546A" w:themeColor="text2"/>
                                      <w:sz w:val="22"/>
                                      <w:szCs w:val="22"/>
                                    </w:rPr>
                                    <w:t xml:space="preserve">2020 MCM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3B21" id="_x0000_s1028" type="#_x0000_t202" style="position:absolute;margin-left:-7.95pt;margin-top:23.45pt;width:246.85pt;height:48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" stroked="f">
                      <v:textbox>
                        <w:txbxContent>
                          <w:p w14:paraId="17ACFEE5" w14:textId="77777777" w:rsidR="00A47A93" w:rsidRDefault="00A47A93" w:rsidP="00A47A93">
                            <w:pPr>
                              <w:rPr>
                                <w:color w:val="8A2387" w:themeColor="accent1"/>
                                <w:sz w:val="30"/>
                                <w:szCs w:val="30"/>
                              </w:rPr>
                            </w:pPr>
                            <w:r w:rsidRPr="00A47A93">
                              <w:rPr>
                                <w:color w:val="8A2387" w:themeColor="accent1"/>
                                <w:sz w:val="30"/>
                                <w:szCs w:val="30"/>
                              </w:rPr>
                              <w:t>Awards</w:t>
                            </w:r>
                          </w:p>
                          <w:p w14:paraId="16A4CB4D" w14:textId="01B4C562" w:rsidR="00A47A93" w:rsidRPr="004303E5" w:rsidRDefault="007D1C55" w:rsidP="004303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44546A" w:themeColor="text2"/>
                                <w:sz w:val="22"/>
                                <w:szCs w:val="22"/>
                              </w:rPr>
                            </w:pPr>
                            <w:hyperlink r:id="rId23" w:history="1">
                              <w:r w:rsidR="004303E5" w:rsidRPr="00BC5B44">
                                <w:rPr>
                                  <w:rStyle w:val="Hyperlink"/>
                                  <w:color w:val="44546A" w:themeColor="text2"/>
                                  <w:sz w:val="22"/>
                                  <w:szCs w:val="22"/>
                                </w:rPr>
                                <w:t>Meritorious Award</w:t>
                              </w:r>
                            </w:hyperlink>
                            <w:r w:rsidR="004303E5" w:rsidRPr="004303E5">
                              <w:rPr>
                                <w:color w:val="44546A" w:themeColor="text2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r w:rsidR="00A47A93" w:rsidRPr="004303E5">
                              <w:rPr>
                                <w:color w:val="44546A" w:themeColor="text2"/>
                                <w:sz w:val="22"/>
                                <w:szCs w:val="22"/>
                              </w:rPr>
                              <w:t xml:space="preserve">2020 MCM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0B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49358D2" wp14:editId="4300050E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30480</wp:posOffset>
                      </wp:positionV>
                      <wp:extent cx="128016" cy="128905"/>
                      <wp:effectExtent l="0" t="0" r="24765" b="23495"/>
                      <wp:wrapThrough wrapText="bothSides">
                        <wp:wrapPolygon edited="0">
                          <wp:start x="0" y="0"/>
                          <wp:lineTo x="0" y="22345"/>
                          <wp:lineTo x="22567" y="22345"/>
                          <wp:lineTo x="22567" y="0"/>
                          <wp:lineTo x="0" y="0"/>
                        </wp:wrapPolygon>
                      </wp:wrapThrough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F753B" id="Flowchart: Connector 70" o:spid="_x0000_s1026" type="#_x0000_t120" style="position:absolute;margin-left:128.8pt;margin-top:2.4pt;width:10.1pt;height:10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360B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2EC0918" wp14:editId="72CEB2D7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32385</wp:posOffset>
                      </wp:positionV>
                      <wp:extent cx="127635" cy="127635"/>
                      <wp:effectExtent l="0" t="0" r="24765" b="24765"/>
                      <wp:wrapThrough wrapText="bothSides">
                        <wp:wrapPolygon edited="0">
                          <wp:start x="0" y="0"/>
                          <wp:lineTo x="0" y="22567"/>
                          <wp:lineTo x="22567" y="22567"/>
                          <wp:lineTo x="22567" y="0"/>
                          <wp:lineTo x="0" y="0"/>
                        </wp:wrapPolygon>
                      </wp:wrapThrough>
                      <wp:docPr id="71" name="Flowchart: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7635" cy="1276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8F3FE" id="Flowchart: Connector 71" o:spid="_x0000_s1026" type="#_x0000_t120" style="position:absolute;margin-left:112.85pt;margin-top:2.55pt;width:10.05pt;height:10.0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360B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86C9EAF" wp14:editId="7EAFCA4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72" name="Flowchart: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0209" id="Flowchart: Connector 72" o:spid="_x0000_s1026" type="#_x0000_t120" style="position:absolute;margin-left:66pt;margin-top:2.55pt;width:9.7pt;height:10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360B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997F4EE" wp14:editId="38EF0C09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32385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9B3CB" id="Flowchart: Connector 75" o:spid="_x0000_s1026" type="#_x0000_t120" style="position:absolute;margin-left:96.85pt;margin-top:2.55pt;width:9.7pt;height:1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" fillcolor="#f2f2f2 [3052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360B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626FC97" wp14:editId="60B4F54F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32657</wp:posOffset>
                      </wp:positionV>
                      <wp:extent cx="123190" cy="128905"/>
                      <wp:effectExtent l="0" t="0" r="10160" b="23495"/>
                      <wp:wrapThrough wrapText="bothSides">
                        <wp:wrapPolygon edited="0">
                          <wp:start x="0" y="0"/>
                          <wp:lineTo x="0" y="22345"/>
                          <wp:lineTo x="20041" y="22345"/>
                          <wp:lineTo x="20041" y="0"/>
                          <wp:lineTo x="0" y="0"/>
                        </wp:wrapPolygon>
                      </wp:wrapThrough>
                      <wp:docPr id="77" name="Flowchart: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5">
                                  <a:lumMod val="9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7F197" id="Flowchart: Connector 77" o:spid="_x0000_s1026" type="#_x0000_t120" style="position:absolute;margin-left:80.85pt;margin-top:2.55pt;width:9.7pt;height:10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" fillcolor="#f49da9 [2888]" strokecolor="#f49da9 [2888]" strokeweight="1pt">
                      <v:stroke joinstyle="miter"/>
                      <w10:wrap type="through"/>
                    </v:shape>
                  </w:pict>
                </mc:Fallback>
              </mc:AlternateContent>
            </w:r>
            <w:r w:rsidRPr="00360BCF">
              <w:rPr>
                <w:noProof/>
                <w:sz w:val="22"/>
                <w:szCs w:val="22"/>
              </w:rPr>
              <w:t xml:space="preserve">Makefile       </w:t>
            </w:r>
            <w:r w:rsidRPr="00360BCF">
              <w:rPr>
                <w:noProof/>
                <w:sz w:val="22"/>
                <w:szCs w:val="22"/>
              </w:rPr>
              <w:tab/>
            </w:r>
          </w:p>
        </w:tc>
      </w:tr>
      <w:tr w:rsidR="00453A7B" w:rsidRPr="004A28EA" w14:paraId="626A4FBF" w14:textId="77777777" w:rsidTr="004306AF">
        <w:trPr>
          <w:trHeight w:val="540"/>
        </w:trPr>
        <w:tc>
          <w:tcPr>
            <w:tcW w:w="316" w:type="dxa"/>
          </w:tcPr>
          <w:p w14:paraId="3F6A81E7" w14:textId="7378B391" w:rsidR="00536C3C" w:rsidRPr="00536C3C" w:rsidRDefault="00536C3C" w:rsidP="00536C3C"/>
          <w:p w14:paraId="668D0C4B" w14:textId="4C35D5EE" w:rsidR="00536C3C" w:rsidRPr="00536C3C" w:rsidRDefault="00536C3C" w:rsidP="00536C3C"/>
        </w:tc>
        <w:tc>
          <w:tcPr>
            <w:tcW w:w="2834" w:type="dxa"/>
            <w:gridSpan w:val="2"/>
            <w:tcBorders>
              <w:bottom w:val="single" w:sz="4" w:space="0" w:color="FFFFFF" w:themeColor="background1"/>
            </w:tcBorders>
          </w:tcPr>
          <w:p w14:paraId="701AFAE8" w14:textId="1E12C865" w:rsidR="00536C3C" w:rsidRDefault="00536C3C" w:rsidP="004A28EA">
            <w:pPr>
              <w:pStyle w:val="Heading4"/>
            </w:pPr>
          </w:p>
          <w:p w14:paraId="07213282" w14:textId="77777777" w:rsidR="00536C3C" w:rsidRPr="00722277" w:rsidRDefault="00536C3C" w:rsidP="004A28EA">
            <w:pPr>
              <w:pStyle w:val="Heading4"/>
              <w:rPr>
                <w:sz w:val="26"/>
                <w:szCs w:val="26"/>
              </w:rPr>
            </w:pPr>
          </w:p>
          <w:sdt>
            <w:sdtPr>
              <w:id w:val="1050265814"/>
              <w:placeholder>
                <w:docPart w:val="1BE70210293F4FABBED42839B40E7813"/>
              </w:placeholder>
              <w:temporary/>
              <w:showingPlcHdr/>
              <w15:appearance w15:val="hidden"/>
            </w:sdtPr>
            <w:sdtEndPr/>
            <w:sdtContent>
              <w:p w14:paraId="4C1D8C7C" w14:textId="56188E8A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sdtContent>
          </w:sdt>
        </w:tc>
        <w:tc>
          <w:tcPr>
            <w:tcW w:w="270" w:type="dxa"/>
          </w:tcPr>
          <w:p w14:paraId="24A358D3" w14:textId="52B2F73A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29936015" w14:textId="43C2ADFC" w:rsidR="00453A7B" w:rsidRDefault="00453A7B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15D9DFC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9565B94" w14:textId="77777777" w:rsidTr="004306AF">
        <w:trPr>
          <w:trHeight w:val="620"/>
        </w:trPr>
        <w:tc>
          <w:tcPr>
            <w:tcW w:w="450" w:type="dxa"/>
            <w:gridSpan w:val="2"/>
            <w:vAlign w:val="center"/>
          </w:tcPr>
          <w:p w14:paraId="238241A8" w14:textId="7BAFC986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1F77DA02" wp14:editId="2C0B5A72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571D99C1" w14:textId="4AB8F6FA" w:rsidR="00453A7B" w:rsidRPr="00B8453F" w:rsidRDefault="007D1C55" w:rsidP="00BE5968">
            <w:pPr>
              <w:pStyle w:val="Contact1"/>
            </w:pPr>
            <w:hyperlink r:id="rId25" w:history="1">
              <w:r w:rsidR="00452D71" w:rsidRPr="00452D71">
                <w:rPr>
                  <w:rStyle w:val="Hyperlink"/>
                </w:rPr>
                <w:t>17marktaylor@gmail.com</w:t>
              </w:r>
            </w:hyperlink>
          </w:p>
        </w:tc>
        <w:tc>
          <w:tcPr>
            <w:tcW w:w="720" w:type="dxa"/>
            <w:vMerge w:val="restart"/>
          </w:tcPr>
          <w:p w14:paraId="14A27869" w14:textId="3055818B" w:rsidR="00FE4B42" w:rsidRDefault="00FE4B42" w:rsidP="004A28EA"/>
          <w:p w14:paraId="6EF33276" w14:textId="77777777" w:rsidR="00FE4B42" w:rsidRDefault="00FE4B42" w:rsidP="004A28EA"/>
          <w:p w14:paraId="25A06525" w14:textId="1D700455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55502BA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C36091C" w14:textId="77777777" w:rsidTr="004306AF">
        <w:trPr>
          <w:trHeight w:val="540"/>
        </w:trPr>
        <w:tc>
          <w:tcPr>
            <w:tcW w:w="450" w:type="dxa"/>
            <w:gridSpan w:val="2"/>
            <w:vAlign w:val="center"/>
          </w:tcPr>
          <w:p w14:paraId="01043DF2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40D843C" wp14:editId="0596CDBD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B0A1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1AC92616" w14:textId="3B707A31" w:rsidR="00453A7B" w:rsidRPr="00B8453F" w:rsidRDefault="006C3C5E" w:rsidP="00BE5968">
            <w:pPr>
              <w:pStyle w:val="Contact1"/>
            </w:pPr>
            <w:r>
              <w:t xml:space="preserve">(+86) </w:t>
            </w:r>
            <w:r w:rsidR="00536C3C">
              <w:t>173 9094</w:t>
            </w:r>
            <w:r>
              <w:t xml:space="preserve"> </w:t>
            </w:r>
            <w:r w:rsidR="00536C3C">
              <w:t>0522</w:t>
            </w:r>
          </w:p>
        </w:tc>
        <w:tc>
          <w:tcPr>
            <w:tcW w:w="720" w:type="dxa"/>
            <w:vMerge/>
          </w:tcPr>
          <w:p w14:paraId="31C6E42C" w14:textId="77777777" w:rsidR="00453A7B" w:rsidRDefault="00453A7B" w:rsidP="004A28EA"/>
        </w:tc>
        <w:tc>
          <w:tcPr>
            <w:tcW w:w="7236" w:type="dxa"/>
            <w:vMerge/>
          </w:tcPr>
          <w:p w14:paraId="362C4A9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5DDB47B7" w14:textId="77777777" w:rsidTr="004306AF">
        <w:trPr>
          <w:trHeight w:val="540"/>
        </w:trPr>
        <w:tc>
          <w:tcPr>
            <w:tcW w:w="450" w:type="dxa"/>
            <w:gridSpan w:val="2"/>
            <w:vAlign w:val="center"/>
          </w:tcPr>
          <w:p w14:paraId="20086A90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055F7A45" wp14:editId="3AE25BC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27152C79" w14:textId="77777777" w:rsidR="00453A7B" w:rsidRDefault="007D1C55" w:rsidP="00BE5968">
            <w:pPr>
              <w:pStyle w:val="Contact1"/>
              <w:rPr>
                <w:rStyle w:val="Hyperlink"/>
              </w:rPr>
            </w:pPr>
            <w:hyperlink r:id="rId27" w:history="1">
              <w:r w:rsidR="00536C3C" w:rsidRPr="00452D71">
                <w:rPr>
                  <w:rStyle w:val="Hyperlink"/>
                </w:rPr>
                <w:t>markjohntaylor.com</w:t>
              </w:r>
            </w:hyperlink>
          </w:p>
          <w:p w14:paraId="7DECE5A8" w14:textId="1F1ADE98" w:rsidR="00452D71" w:rsidRPr="00452D71" w:rsidRDefault="007D1C55" w:rsidP="00452D71">
            <w:hyperlink r:id="rId28" w:history="1">
              <w:r w:rsidR="00452D71" w:rsidRPr="00452D71">
                <w:rPr>
                  <w:rStyle w:val="Hyperlink"/>
                </w:rPr>
                <w:t>github.com/How-u-doing</w:t>
              </w:r>
            </w:hyperlink>
          </w:p>
        </w:tc>
        <w:tc>
          <w:tcPr>
            <w:tcW w:w="720" w:type="dxa"/>
            <w:vMerge/>
          </w:tcPr>
          <w:p w14:paraId="04336BF3" w14:textId="77777777" w:rsidR="00453A7B" w:rsidRDefault="00453A7B" w:rsidP="004A28EA"/>
        </w:tc>
        <w:tc>
          <w:tcPr>
            <w:tcW w:w="7236" w:type="dxa"/>
            <w:vMerge/>
          </w:tcPr>
          <w:p w14:paraId="43C0FDF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499A091" w14:textId="77777777" w:rsidTr="004306AF">
        <w:trPr>
          <w:trHeight w:val="1350"/>
        </w:trPr>
        <w:tc>
          <w:tcPr>
            <w:tcW w:w="3420" w:type="dxa"/>
            <w:gridSpan w:val="4"/>
            <w:vAlign w:val="center"/>
          </w:tcPr>
          <w:p w14:paraId="405B1BA9" w14:textId="3572AFFC" w:rsidR="00453A7B" w:rsidRDefault="00536C3C" w:rsidP="00BE5968">
            <w:pPr>
              <w:pStyle w:val="Contact2"/>
            </w:pPr>
            <w:r>
              <w:t>Chongqing City, CQ</w:t>
            </w:r>
          </w:p>
          <w:p w14:paraId="0240F69E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18E85377" wp14:editId="23D6B21B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1141C52C" w14:textId="77777777" w:rsidR="00453A7B" w:rsidRDefault="00453A7B" w:rsidP="004A28EA"/>
        </w:tc>
        <w:tc>
          <w:tcPr>
            <w:tcW w:w="7236" w:type="dxa"/>
            <w:vMerge/>
          </w:tcPr>
          <w:p w14:paraId="2335DE30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466BBF1E" w14:textId="77777777" w:rsidTr="004306AF">
        <w:trPr>
          <w:trHeight w:val="864"/>
        </w:trPr>
        <w:tc>
          <w:tcPr>
            <w:tcW w:w="3420" w:type="dxa"/>
            <w:gridSpan w:val="4"/>
          </w:tcPr>
          <w:p w14:paraId="74B1BF4D" w14:textId="2B600A99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204EB00" w14:textId="77777777" w:rsidR="00453A7B" w:rsidRDefault="00453A7B" w:rsidP="004A28EA"/>
        </w:tc>
        <w:tc>
          <w:tcPr>
            <w:tcW w:w="7236" w:type="dxa"/>
            <w:vMerge/>
          </w:tcPr>
          <w:p w14:paraId="71B84CEB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74CBD53" w14:textId="77777777" w:rsidTr="004306AF">
        <w:trPr>
          <w:trHeight w:val="585"/>
        </w:trPr>
        <w:tc>
          <w:tcPr>
            <w:tcW w:w="450" w:type="dxa"/>
            <w:gridSpan w:val="2"/>
          </w:tcPr>
          <w:p w14:paraId="2E8FC388" w14:textId="23DC6EC8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9CCE1828C8CA417E9EECD7F9159E3B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5C4D05E1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11E781E7" w14:textId="757B64EB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796F2360" w14:textId="77777777" w:rsidR="00453A7B" w:rsidRDefault="00453A7B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37AD1D60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4D9020C6" w14:textId="77777777" w:rsidTr="004306AF">
        <w:trPr>
          <w:trHeight w:val="170"/>
        </w:trPr>
        <w:tc>
          <w:tcPr>
            <w:tcW w:w="3420" w:type="dxa"/>
            <w:gridSpan w:val="4"/>
          </w:tcPr>
          <w:p w14:paraId="2607DDA4" w14:textId="03B8306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16CE90CE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0D95F978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24796229" w14:textId="77777777" w:rsidTr="004306AF">
        <w:trPr>
          <w:trHeight w:val="1107"/>
        </w:trPr>
        <w:tc>
          <w:tcPr>
            <w:tcW w:w="450" w:type="dxa"/>
            <w:gridSpan w:val="2"/>
          </w:tcPr>
          <w:p w14:paraId="2D461DE7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E7B8049" wp14:editId="62F55F7D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75F5F5D1" w14:textId="7E2727FD" w:rsidR="00453A7B" w:rsidRDefault="004A0892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Jilin university</w:t>
            </w:r>
          </w:p>
          <w:p w14:paraId="77E43707" w14:textId="46E74690" w:rsidR="00453A7B" w:rsidRDefault="004A0892" w:rsidP="00453A7B">
            <w:pPr>
              <w:pStyle w:val="Contact1"/>
            </w:pPr>
            <w:r>
              <w:t>Master of Science (M.S.)</w:t>
            </w:r>
          </w:p>
          <w:p w14:paraId="091FFB29" w14:textId="6547AECB" w:rsidR="00453A7B" w:rsidRPr="00791376" w:rsidRDefault="004A0892" w:rsidP="00453A7B">
            <w:pPr>
              <w:pStyle w:val="Heading6"/>
            </w:pPr>
            <w:r>
              <w:t>Information &amp; Computing Science (Mathematics) Candidate (Expected graduation June 2021)</w:t>
            </w:r>
          </w:p>
        </w:tc>
        <w:tc>
          <w:tcPr>
            <w:tcW w:w="720" w:type="dxa"/>
            <w:vMerge/>
          </w:tcPr>
          <w:p w14:paraId="2AF311DD" w14:textId="77777777" w:rsidR="00453A7B" w:rsidRPr="00C62E97" w:rsidRDefault="00453A7B" w:rsidP="00453A7B"/>
        </w:tc>
        <w:tc>
          <w:tcPr>
            <w:tcW w:w="7236" w:type="dxa"/>
            <w:vMerge/>
          </w:tcPr>
          <w:p w14:paraId="4A010714" w14:textId="77777777" w:rsidR="00453A7B" w:rsidRPr="00C62E97" w:rsidRDefault="00453A7B" w:rsidP="00453A7B">
            <w:pPr>
              <w:pStyle w:val="Title"/>
            </w:pPr>
          </w:p>
        </w:tc>
      </w:tr>
      <w:tr w:rsidR="00E248B8" w:rsidRPr="00C62E97" w14:paraId="560EE22F" w14:textId="77777777" w:rsidTr="004306AF">
        <w:trPr>
          <w:trHeight w:val="1107"/>
        </w:trPr>
        <w:tc>
          <w:tcPr>
            <w:tcW w:w="450" w:type="dxa"/>
            <w:gridSpan w:val="2"/>
          </w:tcPr>
          <w:p w14:paraId="109F0E2B" w14:textId="77777777" w:rsidR="00E248B8" w:rsidRDefault="00E248B8" w:rsidP="00453A7B">
            <w:pPr>
              <w:rPr>
                <w:noProof/>
              </w:rPr>
            </w:pPr>
          </w:p>
        </w:tc>
        <w:tc>
          <w:tcPr>
            <w:tcW w:w="2970" w:type="dxa"/>
            <w:gridSpan w:val="2"/>
          </w:tcPr>
          <w:p w14:paraId="40EF3DB8" w14:textId="58297C56" w:rsidR="00E248B8" w:rsidRDefault="00E248B8" w:rsidP="00453A7B">
            <w:pPr>
              <w:pStyle w:val="Heading5"/>
              <w:rPr>
                <w:noProof/>
                <w:lang w:val="it-IT"/>
              </w:rPr>
            </w:pPr>
          </w:p>
        </w:tc>
        <w:tc>
          <w:tcPr>
            <w:tcW w:w="720" w:type="dxa"/>
            <w:vMerge/>
          </w:tcPr>
          <w:p w14:paraId="351F9B3A" w14:textId="77777777" w:rsidR="00E248B8" w:rsidRPr="00C62E97" w:rsidRDefault="00E248B8" w:rsidP="00453A7B"/>
        </w:tc>
        <w:tc>
          <w:tcPr>
            <w:tcW w:w="7236" w:type="dxa"/>
            <w:vMerge/>
          </w:tcPr>
          <w:p w14:paraId="1892E2AE" w14:textId="77777777" w:rsidR="00E248B8" w:rsidRPr="00C62E97" w:rsidRDefault="00E248B8" w:rsidP="00453A7B">
            <w:pPr>
              <w:pStyle w:val="Title"/>
            </w:pPr>
          </w:p>
        </w:tc>
      </w:tr>
    </w:tbl>
    <w:p w14:paraId="07A3C94E" w14:textId="45EE8A5E" w:rsidR="00A47A93" w:rsidRPr="00A47A93" w:rsidRDefault="000819A8" w:rsidP="00A47A93">
      <w:pPr>
        <w:ind w:left="3600"/>
        <w:rPr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113A5279" wp14:editId="71D3C9C2">
                <wp:simplePos x="0" y="0"/>
                <wp:positionH relativeFrom="column">
                  <wp:posOffset>-274320</wp:posOffset>
                </wp:positionH>
                <wp:positionV relativeFrom="paragraph">
                  <wp:posOffset>-5760539</wp:posOffset>
                </wp:positionV>
                <wp:extent cx="2694940" cy="870966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8709660"/>
                          <a:chOff x="-3145" y="0"/>
                          <a:chExt cx="2671415" cy="911288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91" y="2105025"/>
                            <a:ext cx="2668361" cy="3905642"/>
                            <a:chOff x="-91" y="0"/>
                            <a:chExt cx="2668905" cy="3905733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91" y="1001486"/>
                              <a:ext cx="2668340" cy="2904247"/>
                              <a:chOff x="-91" y="-110884"/>
                              <a:chExt cx="2668340" cy="2904262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-1" y="-110884"/>
                                <a:ext cx="266825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91" y="1787539"/>
                                <a:ext cx="2665730" cy="1005839"/>
                              </a:xfrm>
                              <a:prstGeom prst="triangle">
                                <a:avLst>
                                  <a:gd name="adj" fmla="val 49763"/>
                                </a:avLst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-3145" y="5200650"/>
                            <a:ext cx="2671415" cy="3912237"/>
                            <a:chOff x="-3146" y="0"/>
                            <a:chExt cx="267196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-3146" y="1005839"/>
                              <a:ext cx="2671960" cy="2906487"/>
                              <a:chOff x="-3146" y="-106531"/>
                              <a:chExt cx="2671960" cy="2906502"/>
                            </a:xfrm>
                            <a:grpFill/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-3146" y="-106531"/>
                                <a:ext cx="2671960" cy="57041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ight Triangle 23"/>
                          <wps:cNvSpPr/>
                          <wps:spPr>
                            <a:xfrm>
                              <a:off x="0" y="1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0"/>
                              <a:ext cx="1333500" cy="1005841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A64CB" id="Group 2" o:spid="_x0000_s1026" style="position:absolute;margin-left:-21.6pt;margin-top:-453.6pt;width:212.2pt;height:685.8pt;z-index:-251578368;mso-width-relative:margin;mso-height-relative:margin" coordorigin="-31" coordsize="26714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">
                <v:group id="Group 12" o:spid="_x0000_s1027" style="position:absolute;top:21050;width:26682;height:39056" coordorigin="" coordsize="26689,39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top:10014;width:26682;height:29043" coordorigin=",-1108" coordsize="26683,29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8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top:17875;width:26656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" adj="10749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left:-31;top:52006;width:26713;height:39122" coordorigin="-31" coordsize="26719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0" o:spid="_x0000_s1034" style="position:absolute;left:-31;top:10058;width:26719;height:29065" coordorigin="-31,-1065" coordsize="26719,2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35" style="position:absolute;left:-31;top:-1065;width:26719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</v:group>
              </v:group>
            </w:pict>
          </mc:Fallback>
        </mc:AlternateContent>
      </w:r>
      <w:r w:rsidR="00A47A93">
        <w:t xml:space="preserve">        </w:t>
      </w:r>
    </w:p>
    <w:sectPr w:rsidR="00A47A93" w:rsidRPr="00A47A93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EE034" w14:textId="77777777" w:rsidR="007D1C55" w:rsidRDefault="007D1C55" w:rsidP="00AA35A8">
      <w:pPr>
        <w:spacing w:line="240" w:lineRule="auto"/>
      </w:pPr>
      <w:r>
        <w:separator/>
      </w:r>
    </w:p>
  </w:endnote>
  <w:endnote w:type="continuationSeparator" w:id="0">
    <w:p w14:paraId="7F9EFDE5" w14:textId="77777777" w:rsidR="007D1C55" w:rsidRDefault="007D1C55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0D57" w14:textId="77777777" w:rsidR="007D1C55" w:rsidRDefault="007D1C55" w:rsidP="00AA35A8">
      <w:pPr>
        <w:spacing w:line="240" w:lineRule="auto"/>
      </w:pPr>
      <w:r>
        <w:separator/>
      </w:r>
    </w:p>
  </w:footnote>
  <w:footnote w:type="continuationSeparator" w:id="0">
    <w:p w14:paraId="11CA0C40" w14:textId="77777777" w:rsidR="007D1C55" w:rsidRDefault="007D1C55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15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B62ED"/>
    <w:multiLevelType w:val="hybridMultilevel"/>
    <w:tmpl w:val="B4361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040"/>
    <w:multiLevelType w:val="hybridMultilevel"/>
    <w:tmpl w:val="F5DE0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B5894"/>
    <w:multiLevelType w:val="hybridMultilevel"/>
    <w:tmpl w:val="E8F6AFB4"/>
    <w:lvl w:ilvl="0" w:tplc="6576C2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F0AFB"/>
    <w:multiLevelType w:val="hybridMultilevel"/>
    <w:tmpl w:val="552848D6"/>
    <w:lvl w:ilvl="0" w:tplc="6576C2C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062460"/>
    <w:multiLevelType w:val="hybridMultilevel"/>
    <w:tmpl w:val="6E10D22C"/>
    <w:lvl w:ilvl="0" w:tplc="6576C2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186D"/>
    <w:multiLevelType w:val="hybridMultilevel"/>
    <w:tmpl w:val="23C6D92E"/>
    <w:lvl w:ilvl="0" w:tplc="6576C2C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4"/>
    <w:rsid w:val="000276D3"/>
    <w:rsid w:val="00030824"/>
    <w:rsid w:val="00033263"/>
    <w:rsid w:val="00037610"/>
    <w:rsid w:val="0007515C"/>
    <w:rsid w:val="000819A8"/>
    <w:rsid w:val="000873F6"/>
    <w:rsid w:val="000B286F"/>
    <w:rsid w:val="000D134B"/>
    <w:rsid w:val="000F61C4"/>
    <w:rsid w:val="00105F5E"/>
    <w:rsid w:val="00110AA1"/>
    <w:rsid w:val="00124ED6"/>
    <w:rsid w:val="00167789"/>
    <w:rsid w:val="0018639F"/>
    <w:rsid w:val="00194704"/>
    <w:rsid w:val="001E3F2A"/>
    <w:rsid w:val="001F3A07"/>
    <w:rsid w:val="00203213"/>
    <w:rsid w:val="00210600"/>
    <w:rsid w:val="00220FC5"/>
    <w:rsid w:val="002236D5"/>
    <w:rsid w:val="00243756"/>
    <w:rsid w:val="00250C6A"/>
    <w:rsid w:val="002521D7"/>
    <w:rsid w:val="002C4E0C"/>
    <w:rsid w:val="002D2602"/>
    <w:rsid w:val="002E7306"/>
    <w:rsid w:val="0030146B"/>
    <w:rsid w:val="00331DCE"/>
    <w:rsid w:val="00352A17"/>
    <w:rsid w:val="0035726F"/>
    <w:rsid w:val="00360599"/>
    <w:rsid w:val="00360BCF"/>
    <w:rsid w:val="003B4AEF"/>
    <w:rsid w:val="00415CF3"/>
    <w:rsid w:val="004303E5"/>
    <w:rsid w:val="004306AF"/>
    <w:rsid w:val="00434526"/>
    <w:rsid w:val="0044469E"/>
    <w:rsid w:val="00452D71"/>
    <w:rsid w:val="00453A7B"/>
    <w:rsid w:val="004860B3"/>
    <w:rsid w:val="004936B2"/>
    <w:rsid w:val="004A0892"/>
    <w:rsid w:val="004A28EA"/>
    <w:rsid w:val="004D2D96"/>
    <w:rsid w:val="005213BC"/>
    <w:rsid w:val="00536C3C"/>
    <w:rsid w:val="005A399D"/>
    <w:rsid w:val="005D1C89"/>
    <w:rsid w:val="005D21E4"/>
    <w:rsid w:val="00637F4A"/>
    <w:rsid w:val="00653956"/>
    <w:rsid w:val="0067799C"/>
    <w:rsid w:val="00697871"/>
    <w:rsid w:val="006A1E18"/>
    <w:rsid w:val="006C00E1"/>
    <w:rsid w:val="006C0159"/>
    <w:rsid w:val="006C3C5E"/>
    <w:rsid w:val="00722277"/>
    <w:rsid w:val="007366D1"/>
    <w:rsid w:val="00791376"/>
    <w:rsid w:val="007D1C55"/>
    <w:rsid w:val="007D5DDF"/>
    <w:rsid w:val="007F199F"/>
    <w:rsid w:val="008138DB"/>
    <w:rsid w:val="0082209B"/>
    <w:rsid w:val="0083005E"/>
    <w:rsid w:val="00831977"/>
    <w:rsid w:val="00846E54"/>
    <w:rsid w:val="00851845"/>
    <w:rsid w:val="00871DB8"/>
    <w:rsid w:val="00887E05"/>
    <w:rsid w:val="008A5867"/>
    <w:rsid w:val="008D280D"/>
    <w:rsid w:val="008D2C61"/>
    <w:rsid w:val="008F0A13"/>
    <w:rsid w:val="008F180B"/>
    <w:rsid w:val="008F48B9"/>
    <w:rsid w:val="009049BC"/>
    <w:rsid w:val="00947BA5"/>
    <w:rsid w:val="009572D4"/>
    <w:rsid w:val="0099744E"/>
    <w:rsid w:val="009B4435"/>
    <w:rsid w:val="009C185F"/>
    <w:rsid w:val="00A06CFC"/>
    <w:rsid w:val="00A15071"/>
    <w:rsid w:val="00A47A93"/>
    <w:rsid w:val="00A633B0"/>
    <w:rsid w:val="00A675A7"/>
    <w:rsid w:val="00A82038"/>
    <w:rsid w:val="00AA1166"/>
    <w:rsid w:val="00AA35A8"/>
    <w:rsid w:val="00AA3955"/>
    <w:rsid w:val="00AD4575"/>
    <w:rsid w:val="00AE4070"/>
    <w:rsid w:val="00AE562D"/>
    <w:rsid w:val="00B5224C"/>
    <w:rsid w:val="00B54F93"/>
    <w:rsid w:val="00B80DAB"/>
    <w:rsid w:val="00B8453F"/>
    <w:rsid w:val="00B85473"/>
    <w:rsid w:val="00B96CF1"/>
    <w:rsid w:val="00BA44E3"/>
    <w:rsid w:val="00BB1D4E"/>
    <w:rsid w:val="00BC4FD9"/>
    <w:rsid w:val="00BC5B44"/>
    <w:rsid w:val="00BE5968"/>
    <w:rsid w:val="00C065F2"/>
    <w:rsid w:val="00C14FBF"/>
    <w:rsid w:val="00C34F7A"/>
    <w:rsid w:val="00C4385B"/>
    <w:rsid w:val="00C62E97"/>
    <w:rsid w:val="00C9551F"/>
    <w:rsid w:val="00CB3E40"/>
    <w:rsid w:val="00CF22B3"/>
    <w:rsid w:val="00D17F7B"/>
    <w:rsid w:val="00D55A71"/>
    <w:rsid w:val="00D86385"/>
    <w:rsid w:val="00D936B4"/>
    <w:rsid w:val="00D95726"/>
    <w:rsid w:val="00DA62B7"/>
    <w:rsid w:val="00DB472D"/>
    <w:rsid w:val="00DC09B4"/>
    <w:rsid w:val="00DD5883"/>
    <w:rsid w:val="00E067BA"/>
    <w:rsid w:val="00E10798"/>
    <w:rsid w:val="00E248B8"/>
    <w:rsid w:val="00E560FA"/>
    <w:rsid w:val="00EA1EEE"/>
    <w:rsid w:val="00EB74E8"/>
    <w:rsid w:val="00EC0F79"/>
    <w:rsid w:val="00F30552"/>
    <w:rsid w:val="00F36408"/>
    <w:rsid w:val="00F46BDB"/>
    <w:rsid w:val="00F50858"/>
    <w:rsid w:val="00F56030"/>
    <w:rsid w:val="00F94CE4"/>
    <w:rsid w:val="00FA38C2"/>
    <w:rsid w:val="00FC30A8"/>
    <w:rsid w:val="00FD73C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870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5A399D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A399D"/>
    <w:rPr>
      <w:rFonts w:asciiTheme="majorHAnsi" w:eastAsiaTheme="majorEastAsia" w:hAnsiTheme="majorHAnsi" w:cstheme="majorBidi"/>
      <w:caps/>
      <w:color w:val="8A2387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452D71"/>
    <w:rPr>
      <w:color w:val="FFD966" w:themeColor="accent4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36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How-u-doing/DataStructures/tree/master/Graph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How-u-doing/DataStructures/tree/master/String/Trie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markjohntaylor.com/blog/wordpress/index.php/2021/01/01/informal-resume-pictures/" TargetMode="External"/><Relationship Id="rId17" Type="http://schemas.openxmlformats.org/officeDocument/2006/relationships/hyperlink" Target="https://github.com/How-u-doing/DataStructures" TargetMode="External"/><Relationship Id="rId25" Type="http://schemas.openxmlformats.org/officeDocument/2006/relationships/hyperlink" Target="mailto:17marktaylor@gmail.com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ow-u-doing/Numerical_Analysis/tree/master/Chapter10_BVPforODEs" TargetMode="External"/><Relationship Id="rId20" Type="http://schemas.openxmlformats.org/officeDocument/2006/relationships/hyperlink" Target="https://github.com/How-u-doing/DataStructures/tree/master/Sorting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kjohntaylor.com/blog/wordpress/index.php/2021/01/01/informal-resume-pictures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svg"/><Relationship Id="rId5" Type="http://schemas.openxmlformats.org/officeDocument/2006/relationships/numbering" Target="numbering.xml"/><Relationship Id="rId15" Type="http://schemas.openxmlformats.org/officeDocument/2006/relationships/hyperlink" Target="https://github.com/How-u-doing/Numerical_Analysis" TargetMode="External"/><Relationship Id="rId23" Type="http://schemas.openxmlformats.org/officeDocument/2006/relationships/hyperlink" Target="https://github.com/How-u-doing/Modeling/blob/master/Modeling_programs/2011744.pdf" TargetMode="External"/><Relationship Id="rId28" Type="http://schemas.openxmlformats.org/officeDocument/2006/relationships/hyperlink" Target="https://github.com/How-u-do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How-u-doing/DataStructures/tree/master/Searching" TargetMode="Externa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rkjohntaylor.com" TargetMode="External"/><Relationship Id="rId22" Type="http://schemas.openxmlformats.org/officeDocument/2006/relationships/hyperlink" Target="https://github.com/How-u-doing/Modeling/blob/master/Modeling_programs/2011744.pdf" TargetMode="External"/><Relationship Id="rId27" Type="http://schemas.openxmlformats.org/officeDocument/2006/relationships/hyperlink" Target="https://markjohntaylor.com/" TargetMode="External"/><Relationship Id="rId30" Type="http://schemas.openxmlformats.org/officeDocument/2006/relationships/image" Target="media/image7.sv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E70210293F4FABBED42839B40E7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0052-DE30-4E97-9AC0-39D9B6592BED}"/>
      </w:docPartPr>
      <w:docPartBody>
        <w:p w:rsidR="00CD4572" w:rsidRDefault="005A2AD1">
          <w:pPr>
            <w:pStyle w:val="1BE70210293F4FABBED42839B40E7813"/>
          </w:pPr>
          <w:r>
            <w:t>C O N T A C T</w:t>
          </w:r>
        </w:p>
      </w:docPartBody>
    </w:docPart>
    <w:docPart>
      <w:docPartPr>
        <w:name w:val="9CCE1828C8CA417E9EECD7F9159E3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79BB-5F29-4851-AE7A-A090F03044E8}"/>
      </w:docPartPr>
      <w:docPartBody>
        <w:p w:rsidR="00CD4572" w:rsidRDefault="005A2AD1">
          <w:pPr>
            <w:pStyle w:val="9CCE1828C8CA417E9EECD7F9159E3BC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F4"/>
    <w:rsid w:val="002503F4"/>
    <w:rsid w:val="00416804"/>
    <w:rsid w:val="0051779C"/>
    <w:rsid w:val="00567039"/>
    <w:rsid w:val="005A2AD1"/>
    <w:rsid w:val="005A5D96"/>
    <w:rsid w:val="007E79D3"/>
    <w:rsid w:val="00997740"/>
    <w:rsid w:val="009D1020"/>
    <w:rsid w:val="00A42B17"/>
    <w:rsid w:val="00A77DF6"/>
    <w:rsid w:val="00CD4572"/>
    <w:rsid w:val="00E32A53"/>
    <w:rsid w:val="00EB0008"/>
    <w:rsid w:val="00F905D7"/>
    <w:rsid w:val="00F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E70210293F4FABBED42839B40E7813">
    <w:name w:val="1BE70210293F4FABBED42839B40E7813"/>
  </w:style>
  <w:style w:type="paragraph" w:customStyle="1" w:styleId="9CCE1828C8CA417E9EECD7F9159E3BCE">
    <w:name w:val="9CCE1828C8CA417E9EECD7F9159E3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465CC-C937-40C2-9262-5C18FA8A7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2020-07-24T14:17:00Z</dcterms:created>
  <dcterms:modified xsi:type="dcterms:W3CDTF">2021-01-10T08:08:00Z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